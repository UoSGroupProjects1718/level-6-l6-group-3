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bookmarkStart w:id="0" w:name="_Hlk505782180"/>
      <w:r w:rsidR="009A2957">
        <w:rPr>
          <w:color w:val="92D050"/>
        </w:rPr>
        <w:t>Present</w:t>
      </w:r>
      <w:bookmarkStart w:id="1" w:name="_GoBack"/>
      <w:bookmarkEnd w:id="0"/>
      <w:bookmarkEnd w:id="1"/>
    </w:p>
    <w:p w:rsidR="00494C75" w:rsidRPr="00494C75" w:rsidRDefault="00695F69" w:rsidP="00494C75">
      <w:r>
        <w:t>Ryan</w:t>
      </w:r>
      <w:r w:rsidR="00F80607">
        <w:t xml:space="preserve"> Manthorp:</w:t>
      </w:r>
      <w:r w:rsidR="00F80607">
        <w:tab/>
      </w:r>
      <w:r w:rsidR="00F80607">
        <w:tab/>
      </w:r>
      <w:r>
        <w:tab/>
      </w:r>
      <w:r w:rsidR="001351D7" w:rsidRPr="007F116D">
        <w:rPr>
          <w:color w:val="FF0000"/>
        </w:rPr>
        <w:t xml:space="preserve"> </w:t>
      </w:r>
      <w:r w:rsidR="008127AC">
        <w:rPr>
          <w:color w:val="92D050"/>
        </w:rPr>
        <w:t>Present</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5A6005" w:rsidRPr="008127AC" w:rsidRDefault="008127AC" w:rsidP="009D552B">
      <w:pPr>
        <w:pStyle w:val="ListParagraph"/>
        <w:numPr>
          <w:ilvl w:val="0"/>
          <w:numId w:val="3"/>
        </w:numPr>
        <w:rPr>
          <w:sz w:val="24"/>
        </w:rPr>
      </w:pPr>
      <w:r w:rsidRPr="008127AC">
        <w:rPr>
          <w:sz w:val="24"/>
        </w:rPr>
        <w:t>2:15pm</w:t>
      </w:r>
      <w:r w:rsidR="005A6005" w:rsidRPr="008127AC">
        <w:rPr>
          <w:sz w:val="24"/>
        </w:rPr>
        <w:t xml:space="preserve"> –</w:t>
      </w:r>
      <w:r w:rsidR="007F116D" w:rsidRPr="008127AC">
        <w:rPr>
          <w:sz w:val="24"/>
        </w:rPr>
        <w:t xml:space="preserve"> </w:t>
      </w:r>
      <w:r w:rsidRPr="008127AC">
        <w:rPr>
          <w:sz w:val="24"/>
        </w:rPr>
        <w:t xml:space="preserve">2:30pm: discussed the possible transfer from Unity to Unreal. </w:t>
      </w:r>
    </w:p>
    <w:p w:rsidR="005A6005" w:rsidRPr="008127AC" w:rsidRDefault="008127AC" w:rsidP="009D552B">
      <w:pPr>
        <w:pStyle w:val="ListParagraph"/>
        <w:numPr>
          <w:ilvl w:val="0"/>
          <w:numId w:val="3"/>
        </w:numPr>
        <w:rPr>
          <w:sz w:val="24"/>
        </w:rPr>
      </w:pPr>
      <w:r w:rsidRPr="008127AC">
        <w:rPr>
          <w:sz w:val="24"/>
        </w:rPr>
        <w:t xml:space="preserve">2:30pm: Discussed the meeting time for our presentation rehearsal. </w:t>
      </w:r>
      <w:r w:rsidR="005A6005" w:rsidRPr="008127AC">
        <w:rPr>
          <w:sz w:val="24"/>
        </w:rPr>
        <w:t xml:space="preserve"> </w:t>
      </w:r>
    </w:p>
    <w:p w:rsidR="004E4F6A" w:rsidRPr="008127AC" w:rsidRDefault="008127AC" w:rsidP="008127AC">
      <w:pPr>
        <w:pStyle w:val="ListParagraph"/>
        <w:numPr>
          <w:ilvl w:val="0"/>
          <w:numId w:val="3"/>
        </w:numPr>
        <w:rPr>
          <w:sz w:val="24"/>
        </w:rPr>
      </w:pPr>
      <w:r>
        <w:rPr>
          <w:sz w:val="24"/>
        </w:rPr>
        <w:t xml:space="preserve">2:30pm: Meeting adjourned. </w:t>
      </w:r>
    </w:p>
    <w:p w:rsidR="007F116D" w:rsidRPr="00303697" w:rsidRDefault="00494C75" w:rsidP="003F6001">
      <w:pPr>
        <w:rPr>
          <w:b/>
          <w:i/>
          <w:sz w:val="24"/>
          <w:u w:val="single"/>
        </w:rPr>
      </w:pPr>
      <w:r w:rsidRPr="00111D45">
        <w:rPr>
          <w:b/>
          <w:i/>
          <w:sz w:val="24"/>
          <w:u w:val="single"/>
        </w:rPr>
        <w:t>Descri</w:t>
      </w:r>
      <w:r w:rsidR="00A84873" w:rsidRPr="00111D45">
        <w:rPr>
          <w:b/>
          <w:i/>
          <w:sz w:val="24"/>
          <w:u w:val="single"/>
        </w:rPr>
        <w:t xml:space="preserve">ption on what was discussed:   </w:t>
      </w:r>
    </w:p>
    <w:p w:rsidR="00A85D40" w:rsidRDefault="008127AC" w:rsidP="003F6001">
      <w:pPr>
        <w:rPr>
          <w:sz w:val="24"/>
        </w:rPr>
      </w:pPr>
      <w:r>
        <w:rPr>
          <w:sz w:val="24"/>
        </w:rPr>
        <w:t xml:space="preserve">The meeting today was brief was called mostly to inform Ryan (our programmer) of our fear over continuing to utlise Unity over Unreal. Prior to raising the meeting, a short jam was held. The jam served the purpose of testing the legitimacy of utlising Unreal as our main game engine. The progress made with the jam was relayed to Ryan, following this we discussed the legitimacy of migrating engine, we eventually </w:t>
      </w:r>
      <w:r w:rsidR="00A85D40">
        <w:rPr>
          <w:sz w:val="24"/>
        </w:rPr>
        <w:t xml:space="preserve">concluded with </w:t>
      </w:r>
      <w:r>
        <w:rPr>
          <w:sz w:val="24"/>
        </w:rPr>
        <w:t>migrating</w:t>
      </w:r>
      <w:r w:rsidR="00A85D40">
        <w:rPr>
          <w:sz w:val="24"/>
        </w:rPr>
        <w:t xml:space="preserve">, this was because three/four members were familiar with the Blueprint coding language as opposed to one programmer working in c#. </w:t>
      </w:r>
      <w:r>
        <w:rPr>
          <w:sz w:val="24"/>
        </w:rPr>
        <w:t xml:space="preserve"> </w:t>
      </w:r>
    </w:p>
    <w:p w:rsidR="00A85D40" w:rsidRPr="008B3608" w:rsidRDefault="00A85D40" w:rsidP="003F6001">
      <w:pPr>
        <w:rPr>
          <w:sz w:val="24"/>
        </w:rPr>
      </w:pPr>
      <w:r>
        <w:rPr>
          <w:sz w:val="24"/>
        </w:rPr>
        <w:t xml:space="preserve">Following the discussion, we turned our attention to arranging the meeting time for our presentation rehearsal. 9am was arranged as the meeting time and the meeting was then adjourned. </w:t>
      </w:r>
    </w:p>
    <w:sectPr w:rsidR="00A85D40" w:rsidRPr="008B3608" w:rsidSect="00695F69">
      <w:headerReference w:type="default" r:id="rId10"/>
      <w:headerReference w:type="first" r:id="rId11"/>
      <w:footerReference w:type="first" r:id="rId12"/>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668" w:rsidRDefault="00E53668">
      <w:pPr>
        <w:spacing w:after="0" w:line="240" w:lineRule="auto"/>
      </w:pPr>
      <w:r>
        <w:separator/>
      </w:r>
    </w:p>
  </w:endnote>
  <w:endnote w:type="continuationSeparator" w:id="0">
    <w:p w:rsidR="00E53668" w:rsidRDefault="00E5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 xml:space="preserve">Scribe: </w:t>
    </w:r>
    <w:proofErr w:type="spellStart"/>
    <w:r w:rsidR="00A85D40">
      <w:t>Ogheneochuko</w:t>
    </w:r>
    <w:proofErr w:type="spellEnd"/>
    <w:r w:rsidR="00A85D40">
      <w:t xml:space="preserve"> </w:t>
    </w:r>
    <w:proofErr w:type="spellStart"/>
    <w:r w:rsidR="00A85D40">
      <w:t>Ideh</w:t>
    </w:r>
    <w:proofErr w:type="spellEnd"/>
    <w:r w:rsidR="00A85D40">
      <w:t xml:space="preserve"> </w:t>
    </w:r>
    <w:r w:rsidR="00695F69">
      <w:tab/>
    </w:r>
    <w:r w:rsidR="00724676">
      <w:t xml:space="preserve">     </w:t>
    </w:r>
    <w:r w:rsidR="00695F69">
      <w:tab/>
    </w:r>
    <w:r w:rsidR="00695F69">
      <w:tab/>
    </w:r>
    <w:r w:rsidR="00724676">
      <w:t xml:space="preserve">                                                    </w:t>
    </w:r>
    <w:r w:rsidR="005B41C7">
      <w:t xml:space="preserve">Next meeting: </w:t>
    </w:r>
    <w:r w:rsidR="00C25E93">
      <w:t>0</w:t>
    </w:r>
    <w:r w:rsidR="00A85D40">
      <w:t>6</w:t>
    </w:r>
    <w:r w:rsidR="00C25E93">
      <w:t>/02</w:t>
    </w:r>
    <w:r w:rsidR="00724676">
      <w:t>/2018</w:t>
    </w:r>
    <w:r w:rsidR="005B41C7">
      <w:t xml:space="preserve"> at Games Labs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668" w:rsidRDefault="00E53668">
      <w:pPr>
        <w:spacing w:after="0" w:line="240" w:lineRule="auto"/>
      </w:pPr>
      <w:r>
        <w:separator/>
      </w:r>
    </w:p>
  </w:footnote>
  <w:footnote w:type="continuationSeparator" w:id="0">
    <w:p w:rsidR="00E53668" w:rsidRDefault="00E53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Pr="005213B7" w:rsidRDefault="006531C7">
    <w:pPr>
      <w:pStyle w:val="Header"/>
      <w:rPr>
        <w:lang w:val="en-GB"/>
      </w:rPr>
    </w:pPr>
    <w:r>
      <w:t>Module c</w:t>
    </w:r>
    <w:r w:rsidR="00501D67">
      <w:t>ode: IMDCGD307</w:t>
    </w:r>
    <w:r w:rsidR="00501D67">
      <w:tab/>
    </w:r>
    <w:r w:rsidR="008127AC">
      <w:tab/>
      <w:t xml:space="preserve"> Meeting</w:t>
    </w:r>
    <w:r w:rsidR="00501D67">
      <w:t xml:space="preserve"> Date: </w:t>
    </w:r>
    <w:r w:rsidR="008127AC">
      <w:t>6</w:t>
    </w:r>
    <w:r w:rsidR="00111D45">
      <w:t>/0</w:t>
    </w:r>
    <w:r w:rsidR="008127AC">
      <w:t>2</w:t>
    </w:r>
    <w:r w:rsidR="00111D4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B7"/>
    <w:rsid w:val="000340DE"/>
    <w:rsid w:val="00036D25"/>
    <w:rsid w:val="000D2D1D"/>
    <w:rsid w:val="00111D45"/>
    <w:rsid w:val="001210B2"/>
    <w:rsid w:val="001351D7"/>
    <w:rsid w:val="001A4014"/>
    <w:rsid w:val="001C7794"/>
    <w:rsid w:val="002232A5"/>
    <w:rsid w:val="00242E03"/>
    <w:rsid w:val="00252C33"/>
    <w:rsid w:val="002E1812"/>
    <w:rsid w:val="00303697"/>
    <w:rsid w:val="00310EC5"/>
    <w:rsid w:val="00354243"/>
    <w:rsid w:val="003947FC"/>
    <w:rsid w:val="003A6E1E"/>
    <w:rsid w:val="003E3570"/>
    <w:rsid w:val="003F6001"/>
    <w:rsid w:val="0041303A"/>
    <w:rsid w:val="0044725F"/>
    <w:rsid w:val="00494C75"/>
    <w:rsid w:val="004E4F6A"/>
    <w:rsid w:val="00501D67"/>
    <w:rsid w:val="00515A2A"/>
    <w:rsid w:val="005213B7"/>
    <w:rsid w:val="00555282"/>
    <w:rsid w:val="00556F2B"/>
    <w:rsid w:val="00573BD8"/>
    <w:rsid w:val="00590E43"/>
    <w:rsid w:val="005A6005"/>
    <w:rsid w:val="005B41C7"/>
    <w:rsid w:val="005D72EB"/>
    <w:rsid w:val="006063D8"/>
    <w:rsid w:val="00641437"/>
    <w:rsid w:val="006531C7"/>
    <w:rsid w:val="00694CFF"/>
    <w:rsid w:val="00695F69"/>
    <w:rsid w:val="006D1056"/>
    <w:rsid w:val="007206EF"/>
    <w:rsid w:val="00724676"/>
    <w:rsid w:val="00727125"/>
    <w:rsid w:val="007676BF"/>
    <w:rsid w:val="007D7BCC"/>
    <w:rsid w:val="007E65E5"/>
    <w:rsid w:val="007F116D"/>
    <w:rsid w:val="00805650"/>
    <w:rsid w:val="008127AC"/>
    <w:rsid w:val="0081571C"/>
    <w:rsid w:val="0082047D"/>
    <w:rsid w:val="00820909"/>
    <w:rsid w:val="00836D56"/>
    <w:rsid w:val="00875EA2"/>
    <w:rsid w:val="008B3608"/>
    <w:rsid w:val="008D06F1"/>
    <w:rsid w:val="008E0A5A"/>
    <w:rsid w:val="008E1C88"/>
    <w:rsid w:val="00946D0C"/>
    <w:rsid w:val="00951A4B"/>
    <w:rsid w:val="009A2957"/>
    <w:rsid w:val="009D2D92"/>
    <w:rsid w:val="009D552B"/>
    <w:rsid w:val="00A025F0"/>
    <w:rsid w:val="00A84873"/>
    <w:rsid w:val="00A85D40"/>
    <w:rsid w:val="00AC527A"/>
    <w:rsid w:val="00AD4777"/>
    <w:rsid w:val="00C03BDF"/>
    <w:rsid w:val="00C25E93"/>
    <w:rsid w:val="00C66AB3"/>
    <w:rsid w:val="00C7000F"/>
    <w:rsid w:val="00C93219"/>
    <w:rsid w:val="00CA09EF"/>
    <w:rsid w:val="00CB1EF0"/>
    <w:rsid w:val="00D37100"/>
    <w:rsid w:val="00D557D3"/>
    <w:rsid w:val="00DA1AEF"/>
    <w:rsid w:val="00DB3FAE"/>
    <w:rsid w:val="00DC27F1"/>
    <w:rsid w:val="00E53668"/>
    <w:rsid w:val="00E72C95"/>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91B6"/>
  <w15:docId w15:val="{FD80A600-1F37-4194-96FF-4019A721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3935"/>
    <w:rsid w:val="00247A34"/>
    <w:rsid w:val="0031564C"/>
    <w:rsid w:val="0047468F"/>
    <w:rsid w:val="00535256"/>
    <w:rsid w:val="005A48EA"/>
    <w:rsid w:val="006C3935"/>
    <w:rsid w:val="006E34C9"/>
    <w:rsid w:val="007472F1"/>
    <w:rsid w:val="00823F80"/>
    <w:rsid w:val="0088162B"/>
    <w:rsid w:val="00903732"/>
    <w:rsid w:val="00B944C7"/>
    <w:rsid w:val="00C817C7"/>
    <w:rsid w:val="00C94DE2"/>
    <w:rsid w:val="00D04B2D"/>
    <w:rsid w:val="00E914C9"/>
    <w:rsid w:val="00F2508A"/>
    <w:rsid w:val="00F85AAA"/>
    <w:rsid w:val="00FB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1</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Administrator</cp:lastModifiedBy>
  <cp:revision>2</cp:revision>
  <dcterms:created xsi:type="dcterms:W3CDTF">2018-02-07T16:08:00Z</dcterms:created>
  <dcterms:modified xsi:type="dcterms:W3CDTF">2018-02-07T16:08:00Z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