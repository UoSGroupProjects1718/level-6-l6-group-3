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bookmarkStart w:id="0" w:name="_Hlk505782180"/>
      <w:r w:rsidR="009A2957">
        <w:rPr>
          <w:color w:val="92D050"/>
        </w:rPr>
        <w:t>Present</w:t>
      </w:r>
      <w:bookmarkEnd w:id="0"/>
    </w:p>
    <w:p w:rsidR="00494C75" w:rsidRPr="00494C75" w:rsidRDefault="00695F69" w:rsidP="00494C75">
      <w:r>
        <w:t>Ryan</w:t>
      </w:r>
      <w:r w:rsidR="00F80607">
        <w:t xml:space="preserve"> Manthorp:</w:t>
      </w:r>
      <w:r w:rsidR="00F80607">
        <w:tab/>
      </w:r>
      <w:r w:rsidR="00F80607">
        <w:tab/>
      </w:r>
      <w:r>
        <w:tab/>
      </w:r>
      <w:r w:rsidR="001351D7" w:rsidRPr="007F116D">
        <w:rPr>
          <w:color w:val="FF0000"/>
        </w:rPr>
        <w:t xml:space="preserve"> </w:t>
      </w:r>
      <w:r w:rsidR="008127AC">
        <w:rPr>
          <w:color w:val="92D050"/>
        </w:rPr>
        <w:t>Present</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5A6005" w:rsidRPr="008127AC" w:rsidRDefault="00DE162D" w:rsidP="009D552B">
      <w:pPr>
        <w:pStyle w:val="ListParagraph"/>
        <w:numPr>
          <w:ilvl w:val="0"/>
          <w:numId w:val="3"/>
        </w:numPr>
        <w:rPr>
          <w:sz w:val="24"/>
        </w:rPr>
      </w:pPr>
      <w:r>
        <w:rPr>
          <w:sz w:val="24"/>
        </w:rPr>
        <w:t>12</w:t>
      </w:r>
      <w:r w:rsidR="008127AC" w:rsidRPr="008127AC">
        <w:rPr>
          <w:sz w:val="24"/>
        </w:rPr>
        <w:t>:</w:t>
      </w:r>
      <w:r>
        <w:rPr>
          <w:sz w:val="24"/>
        </w:rPr>
        <w:t>08</w:t>
      </w:r>
      <w:r w:rsidR="008127AC" w:rsidRPr="008127AC">
        <w:rPr>
          <w:sz w:val="24"/>
        </w:rPr>
        <w:t>pm</w:t>
      </w:r>
      <w:r w:rsidR="005A6005" w:rsidRPr="008127AC">
        <w:rPr>
          <w:sz w:val="24"/>
        </w:rPr>
        <w:t xml:space="preserve"> –</w:t>
      </w:r>
      <w:r w:rsidR="007F116D" w:rsidRPr="008127AC">
        <w:rPr>
          <w:sz w:val="24"/>
        </w:rPr>
        <w:t xml:space="preserve"> </w:t>
      </w:r>
      <w:r>
        <w:rPr>
          <w:sz w:val="24"/>
        </w:rPr>
        <w:t>1</w:t>
      </w:r>
      <w:r w:rsidR="008127AC" w:rsidRPr="008127AC">
        <w:rPr>
          <w:sz w:val="24"/>
        </w:rPr>
        <w:t>2:</w:t>
      </w:r>
      <w:r>
        <w:rPr>
          <w:sz w:val="24"/>
        </w:rPr>
        <w:t>10</w:t>
      </w:r>
      <w:r w:rsidR="008127AC" w:rsidRPr="008127AC">
        <w:rPr>
          <w:sz w:val="24"/>
        </w:rPr>
        <w:t>pm:</w:t>
      </w:r>
      <w:r>
        <w:rPr>
          <w:sz w:val="24"/>
        </w:rPr>
        <w:t xml:space="preserve"> Discussed feedback received from presentation. </w:t>
      </w:r>
    </w:p>
    <w:p w:rsidR="005A6005" w:rsidRPr="008127AC" w:rsidRDefault="00DE162D" w:rsidP="009D552B">
      <w:pPr>
        <w:pStyle w:val="ListParagraph"/>
        <w:numPr>
          <w:ilvl w:val="0"/>
          <w:numId w:val="3"/>
        </w:numPr>
        <w:rPr>
          <w:sz w:val="24"/>
        </w:rPr>
      </w:pPr>
      <w:r>
        <w:rPr>
          <w:sz w:val="24"/>
        </w:rPr>
        <w:t>1</w:t>
      </w:r>
      <w:r w:rsidR="008127AC" w:rsidRPr="008127AC">
        <w:rPr>
          <w:sz w:val="24"/>
        </w:rPr>
        <w:t>2:</w:t>
      </w:r>
      <w:r>
        <w:rPr>
          <w:sz w:val="24"/>
        </w:rPr>
        <w:t>10</w:t>
      </w:r>
      <w:r w:rsidR="008127AC" w:rsidRPr="008127AC">
        <w:rPr>
          <w:sz w:val="24"/>
        </w:rPr>
        <w:t>pm</w:t>
      </w:r>
      <w:r>
        <w:rPr>
          <w:sz w:val="24"/>
        </w:rPr>
        <w:t xml:space="preserve"> – 12:22pm</w:t>
      </w:r>
      <w:r w:rsidR="008127AC" w:rsidRPr="008127AC">
        <w:rPr>
          <w:sz w:val="24"/>
        </w:rPr>
        <w:t>:</w:t>
      </w:r>
      <w:r>
        <w:rPr>
          <w:sz w:val="24"/>
        </w:rPr>
        <w:t xml:space="preserve"> Began assigning tasks for the sprint. </w:t>
      </w:r>
    </w:p>
    <w:p w:rsidR="00DE162D" w:rsidRDefault="00DE162D" w:rsidP="008127AC">
      <w:pPr>
        <w:pStyle w:val="ListParagraph"/>
        <w:numPr>
          <w:ilvl w:val="0"/>
          <w:numId w:val="3"/>
        </w:numPr>
        <w:rPr>
          <w:sz w:val="24"/>
        </w:rPr>
      </w:pPr>
      <w:r>
        <w:rPr>
          <w:sz w:val="24"/>
        </w:rPr>
        <w:t>12:22pm – 12:25pm</w:t>
      </w:r>
      <w:r w:rsidR="008127AC">
        <w:rPr>
          <w:sz w:val="24"/>
        </w:rPr>
        <w:t>:</w:t>
      </w:r>
      <w:r>
        <w:rPr>
          <w:sz w:val="24"/>
        </w:rPr>
        <w:t xml:space="preserve"> External interruption. </w:t>
      </w:r>
    </w:p>
    <w:p w:rsidR="00DE162D" w:rsidRDefault="00DE162D" w:rsidP="008127AC">
      <w:pPr>
        <w:pStyle w:val="ListParagraph"/>
        <w:numPr>
          <w:ilvl w:val="0"/>
          <w:numId w:val="3"/>
        </w:numPr>
        <w:rPr>
          <w:sz w:val="24"/>
        </w:rPr>
      </w:pPr>
      <w:r>
        <w:rPr>
          <w:sz w:val="24"/>
        </w:rPr>
        <w:t xml:space="preserve">12:25pm – 12:30pm: Continued </w:t>
      </w:r>
    </w:p>
    <w:p w:rsidR="004E4F6A" w:rsidRPr="008127AC" w:rsidRDefault="00DE162D" w:rsidP="008127AC">
      <w:pPr>
        <w:pStyle w:val="ListParagraph"/>
        <w:numPr>
          <w:ilvl w:val="0"/>
          <w:numId w:val="3"/>
        </w:numPr>
        <w:rPr>
          <w:sz w:val="24"/>
        </w:rPr>
      </w:pPr>
      <w:r>
        <w:rPr>
          <w:sz w:val="24"/>
        </w:rPr>
        <w:t>12:30pm: Meeting adjourned.</w:t>
      </w:r>
      <w:r w:rsidR="008127AC">
        <w:rPr>
          <w:sz w:val="24"/>
        </w:rPr>
        <w:t xml:space="preserve"> </w:t>
      </w:r>
    </w:p>
    <w:p w:rsidR="007F116D" w:rsidRPr="00303697" w:rsidRDefault="00494C75" w:rsidP="003F6001">
      <w:pPr>
        <w:rPr>
          <w:b/>
          <w:i/>
          <w:sz w:val="24"/>
          <w:u w:val="single"/>
        </w:rPr>
      </w:pPr>
      <w:r w:rsidRPr="00111D45">
        <w:rPr>
          <w:b/>
          <w:i/>
          <w:sz w:val="24"/>
          <w:u w:val="single"/>
        </w:rPr>
        <w:t>Descri</w:t>
      </w:r>
      <w:r w:rsidR="00A84873" w:rsidRPr="00111D45">
        <w:rPr>
          <w:b/>
          <w:i/>
          <w:sz w:val="24"/>
          <w:u w:val="single"/>
        </w:rPr>
        <w:t xml:space="preserve">ption on what was discussed:   </w:t>
      </w:r>
    </w:p>
    <w:p w:rsidR="00A85D40" w:rsidRPr="008B3608" w:rsidRDefault="002F4E1D" w:rsidP="003F6001">
      <w:pPr>
        <w:rPr>
          <w:sz w:val="24"/>
        </w:rPr>
      </w:pPr>
      <w:r>
        <w:rPr>
          <w:sz w:val="24"/>
        </w:rPr>
        <w:t xml:space="preserve">As the meeting took place directly after our alpha pitch presentation, the initial item on the agenda was to discuss the feedback received. The main point of contention was the implementation of a planetary growth system. After brainstorming and bouncing ideas we eventually a 4-step growth system was finalized and concluded that it will not be difficult to implement modeling and programing wise. Following this tasks were assigned and the meeting was adjourned. </w:t>
      </w:r>
      <w:bookmarkStart w:id="1" w:name="_GoBack"/>
      <w:bookmarkEnd w:id="1"/>
    </w:p>
    <w:sectPr w:rsidR="00A85D40" w:rsidRPr="008B3608" w:rsidSect="00695F69">
      <w:headerReference w:type="default" r:id="rId10"/>
      <w:headerReference w:type="first" r:id="rId11"/>
      <w:footerReference w:type="first" r:id="rId12"/>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8ED" w:rsidRDefault="006818ED">
      <w:pPr>
        <w:spacing w:after="0" w:line="240" w:lineRule="auto"/>
      </w:pPr>
      <w:r>
        <w:separator/>
      </w:r>
    </w:p>
  </w:endnote>
  <w:endnote w:type="continuationSeparator" w:id="0">
    <w:p w:rsidR="006818ED" w:rsidRDefault="0068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 xml:space="preserve">Scribe: </w:t>
    </w:r>
    <w:r w:rsidR="00A85D40">
      <w:t xml:space="preserve">Ogheneochuko Ideh </w:t>
    </w:r>
    <w:r w:rsidR="00695F69">
      <w:tab/>
    </w:r>
    <w:r w:rsidR="00724676">
      <w:t xml:space="preserve">     </w:t>
    </w:r>
    <w:r w:rsidR="00695F69">
      <w:tab/>
    </w:r>
    <w:r w:rsidR="00695F69">
      <w:tab/>
    </w:r>
    <w:r w:rsidR="00724676">
      <w:t xml:space="preserve">                                                    </w:t>
    </w:r>
    <w:r w:rsidR="005B41C7">
      <w:t xml:space="preserve">Next meeting: </w:t>
    </w:r>
    <w:r w:rsidR="00DE162D">
      <w:t>12</w:t>
    </w:r>
    <w:r w:rsidR="00C25E93">
      <w:t>/02</w:t>
    </w:r>
    <w:r w:rsidR="00724676">
      <w:t>/2018</w:t>
    </w:r>
    <w:r w:rsidR="005B41C7">
      <w:t xml:space="preserve"> at Games Labs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8ED" w:rsidRDefault="006818ED">
      <w:pPr>
        <w:spacing w:after="0" w:line="240" w:lineRule="auto"/>
      </w:pPr>
      <w:r>
        <w:separator/>
      </w:r>
    </w:p>
  </w:footnote>
  <w:footnote w:type="continuationSeparator" w:id="0">
    <w:p w:rsidR="006818ED" w:rsidRDefault="0068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Pr="005213B7" w:rsidRDefault="006531C7">
    <w:pPr>
      <w:pStyle w:val="Header"/>
      <w:rPr>
        <w:lang w:val="en-GB"/>
      </w:rPr>
    </w:pPr>
    <w:r>
      <w:t>Module c</w:t>
    </w:r>
    <w:r w:rsidR="00501D67">
      <w:t>ode: IMDCGD307</w:t>
    </w:r>
    <w:r w:rsidR="00501D67">
      <w:tab/>
    </w:r>
    <w:r w:rsidR="008127AC">
      <w:tab/>
      <w:t xml:space="preserve"> Meeting</w:t>
    </w:r>
    <w:r w:rsidR="00501D67">
      <w:t xml:space="preserve"> Date: </w:t>
    </w:r>
    <w:r w:rsidR="00DE162D">
      <w:t>7</w:t>
    </w:r>
    <w:r w:rsidR="00111D45">
      <w:t>/0</w:t>
    </w:r>
    <w:r w:rsidR="008127AC">
      <w:t>2</w:t>
    </w:r>
    <w:r w:rsidR="00111D45">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FB941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B7"/>
    <w:rsid w:val="000340DE"/>
    <w:rsid w:val="00036D25"/>
    <w:rsid w:val="000D2D1D"/>
    <w:rsid w:val="00111D45"/>
    <w:rsid w:val="001210B2"/>
    <w:rsid w:val="001351D7"/>
    <w:rsid w:val="001A4014"/>
    <w:rsid w:val="001C7794"/>
    <w:rsid w:val="002232A5"/>
    <w:rsid w:val="00242E03"/>
    <w:rsid w:val="00252C33"/>
    <w:rsid w:val="002E1812"/>
    <w:rsid w:val="002F4E1D"/>
    <w:rsid w:val="00303697"/>
    <w:rsid w:val="00310EC5"/>
    <w:rsid w:val="00354243"/>
    <w:rsid w:val="003947FC"/>
    <w:rsid w:val="003A6E1E"/>
    <w:rsid w:val="003E3570"/>
    <w:rsid w:val="003F6001"/>
    <w:rsid w:val="0041303A"/>
    <w:rsid w:val="0044725F"/>
    <w:rsid w:val="00494C75"/>
    <w:rsid w:val="004E4F6A"/>
    <w:rsid w:val="00501D67"/>
    <w:rsid w:val="00515A2A"/>
    <w:rsid w:val="005213B7"/>
    <w:rsid w:val="00555282"/>
    <w:rsid w:val="00556F2B"/>
    <w:rsid w:val="00573BD8"/>
    <w:rsid w:val="00590E43"/>
    <w:rsid w:val="005A6005"/>
    <w:rsid w:val="005B41C7"/>
    <w:rsid w:val="005D72EB"/>
    <w:rsid w:val="006063D8"/>
    <w:rsid w:val="00641437"/>
    <w:rsid w:val="006531C7"/>
    <w:rsid w:val="006818ED"/>
    <w:rsid w:val="00694CFF"/>
    <w:rsid w:val="00695F69"/>
    <w:rsid w:val="006D1056"/>
    <w:rsid w:val="007206EF"/>
    <w:rsid w:val="00724676"/>
    <w:rsid w:val="00727125"/>
    <w:rsid w:val="007676BF"/>
    <w:rsid w:val="007D7BCC"/>
    <w:rsid w:val="007E65E5"/>
    <w:rsid w:val="007F116D"/>
    <w:rsid w:val="00805650"/>
    <w:rsid w:val="008127AC"/>
    <w:rsid w:val="0081571C"/>
    <w:rsid w:val="0082047D"/>
    <w:rsid w:val="00820909"/>
    <w:rsid w:val="00836D56"/>
    <w:rsid w:val="00875EA2"/>
    <w:rsid w:val="008B3608"/>
    <w:rsid w:val="008D06F1"/>
    <w:rsid w:val="008E0A5A"/>
    <w:rsid w:val="008E1C88"/>
    <w:rsid w:val="00946D0C"/>
    <w:rsid w:val="00951A4B"/>
    <w:rsid w:val="009A2957"/>
    <w:rsid w:val="009D2D92"/>
    <w:rsid w:val="009D552B"/>
    <w:rsid w:val="00A025F0"/>
    <w:rsid w:val="00A84873"/>
    <w:rsid w:val="00A85D40"/>
    <w:rsid w:val="00AC527A"/>
    <w:rsid w:val="00AD4777"/>
    <w:rsid w:val="00C03BDF"/>
    <w:rsid w:val="00C25E93"/>
    <w:rsid w:val="00C66AB3"/>
    <w:rsid w:val="00C7000F"/>
    <w:rsid w:val="00C93219"/>
    <w:rsid w:val="00CA09EF"/>
    <w:rsid w:val="00CB1EF0"/>
    <w:rsid w:val="00D37100"/>
    <w:rsid w:val="00D557D3"/>
    <w:rsid w:val="00DA1AEF"/>
    <w:rsid w:val="00DB3FAE"/>
    <w:rsid w:val="00DC27F1"/>
    <w:rsid w:val="00DE162D"/>
    <w:rsid w:val="00E72C95"/>
    <w:rsid w:val="00E83D69"/>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91B6"/>
  <w15:docId w15:val="{FD80A600-1F37-4194-96FF-4019A721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3935"/>
    <w:rsid w:val="00247A34"/>
    <w:rsid w:val="0031564C"/>
    <w:rsid w:val="0047468F"/>
    <w:rsid w:val="004A646C"/>
    <w:rsid w:val="00535256"/>
    <w:rsid w:val="005A48EA"/>
    <w:rsid w:val="006C3935"/>
    <w:rsid w:val="006E34C9"/>
    <w:rsid w:val="007472F1"/>
    <w:rsid w:val="0088162B"/>
    <w:rsid w:val="00903732"/>
    <w:rsid w:val="00B944C7"/>
    <w:rsid w:val="00C817C7"/>
    <w:rsid w:val="00C94DE2"/>
    <w:rsid w:val="00D04B2D"/>
    <w:rsid w:val="00E914C9"/>
    <w:rsid w:val="00F2508A"/>
    <w:rsid w:val="00F85AAA"/>
    <w:rsid w:val="00FB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0</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Administrator</cp:lastModifiedBy>
  <cp:revision>2</cp:revision>
  <dcterms:created xsi:type="dcterms:W3CDTF">2018-02-07T16:22:00Z</dcterms:created>
  <dcterms:modified xsi:type="dcterms:W3CDTF">2018-02-07T16:22:00Z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