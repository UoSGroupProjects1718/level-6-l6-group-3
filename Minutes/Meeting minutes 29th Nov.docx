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C75" w:rsidRPr="00EC0E43" w:rsidRDefault="003E3570"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2330" cy="822960"/>
                <wp:effectExtent l="0" t="0" r="0" b="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33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7pt;margin-top:66pt;width:467.9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1296"/>
                        </w:trPr>
                        <w:tc>
                          <w:tcPr>
                            <w:tcW w:w="360" w:type="dxa"/>
                            <w:shd w:val="clear" w:color="auto" w:fill="EBEBEB"/>
                            <w:vAlign w:val="center"/>
                          </w:tcPr>
                          <w:p w:rsidR="005B41C7" w:rsidRDefault="005B41C7"/>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5B41C7" w:rsidRDefault="005B41C7">
                                <w:pPr>
                                  <w:pStyle w:val="Name"/>
                                </w:pPr>
                                <w:r>
                                  <w:rPr>
                                    <w:lang w:val="en-GB"/>
                                  </w:rPr>
                                  <w:t>Group Project</w:t>
                                </w:r>
                              </w:p>
                            </w:sdtContent>
                          </w:sdt>
                          <w:p w:rsidR="005B41C7" w:rsidRDefault="00F80607" w:rsidP="005213B7">
                            <w:pPr>
                              <w:pStyle w:val="NoSpacing"/>
                            </w:pPr>
                            <w:r>
                              <w:t xml:space="preserve">Level </w:t>
                            </w:r>
                            <w:r w:rsidR="00695F69">
                              <w:t>6 Group</w:t>
                            </w:r>
                            <w:r>
                              <w:t xml:space="preserve"> 3</w:t>
                            </w:r>
                            <w:r w:rsidR="005B41C7">
                              <w:t xml:space="preserve"> </w:t>
                            </w:r>
                          </w:p>
                        </w:tc>
                        <w:tc>
                          <w:tcPr>
                            <w:tcW w:w="202" w:type="dxa"/>
                            <w:shd w:val="clear" w:color="auto" w:fill="DDDDDD" w:themeFill="accent1"/>
                            <w:vAlign w:val="center"/>
                          </w:tcPr>
                          <w:p w:rsidR="005B41C7" w:rsidRDefault="005B41C7"/>
                        </w:tc>
                        <w:tc>
                          <w:tcPr>
                            <w:tcW w:w="202" w:type="dxa"/>
                            <w:shd w:val="clear" w:color="auto" w:fill="B2B2B2" w:themeFill="accent2"/>
                            <w:vAlign w:val="center"/>
                          </w:tcPr>
                          <w:p w:rsidR="005B41C7" w:rsidRDefault="005B41C7"/>
                        </w:tc>
                        <w:tc>
                          <w:tcPr>
                            <w:tcW w:w="1008" w:type="dxa"/>
                            <w:shd w:val="clear" w:color="auto" w:fill="969696" w:themeFill="accent3"/>
                            <w:vAlign w:val="center"/>
                          </w:tcPr>
                          <w:p w:rsidR="005B41C7" w:rsidRDefault="005B41C7"/>
                        </w:tc>
                      </w:tr>
                    </w:tbl>
                    <w:p w:rsidR="005B41C7" w:rsidRDefault="005B41C7">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9A2957">
        <w:rPr>
          <w:color w:val="92D050"/>
        </w:rPr>
        <w:t>Present</w:t>
      </w:r>
    </w:p>
    <w:p w:rsidR="00494C75" w:rsidRPr="00494C75" w:rsidRDefault="00695F69" w:rsidP="00494C75">
      <w:r>
        <w:t>Ryan</w:t>
      </w:r>
      <w:r w:rsidR="00F80607">
        <w:t xml:space="preserve"> Manthorp:</w:t>
      </w:r>
      <w:r w:rsidR="00F80607">
        <w:tab/>
      </w:r>
      <w:r w:rsidR="00F80607">
        <w:tab/>
      </w:r>
      <w:r>
        <w:tab/>
      </w:r>
      <w:r w:rsidR="002A3BD7" w:rsidRPr="002A3BD7">
        <w:rPr>
          <w:color w:val="92D050"/>
        </w:rPr>
        <w:t xml:space="preserve">Present </w:t>
      </w:r>
    </w:p>
    <w:p w:rsidR="00494C75" w:rsidRDefault="00F80607" w:rsidP="00494C75">
      <w:pPr>
        <w:rPr>
          <w:color w:val="92D050"/>
        </w:rPr>
      </w:pPr>
      <w:r>
        <w:t>Michael Curtis</w:t>
      </w:r>
      <w:r w:rsidR="00EC0E43">
        <w:t>:</w:t>
      </w:r>
      <w:r w:rsidR="00EC0E43">
        <w:tab/>
      </w:r>
      <w:r w:rsidR="00EC0E43">
        <w:tab/>
      </w:r>
      <w:r>
        <w:tab/>
      </w:r>
      <w:r w:rsidR="009A2957">
        <w:rPr>
          <w:color w:val="92D050"/>
        </w:rPr>
        <w:t>Present</w:t>
      </w:r>
    </w:p>
    <w:p w:rsidR="00F80607" w:rsidRPr="00556F2B" w:rsidRDefault="00F80607" w:rsidP="00494C75">
      <w:pPr>
        <w:rPr>
          <w:color w:val="FF0000"/>
        </w:rPr>
      </w:pPr>
      <w:r w:rsidRPr="00F80607">
        <w:rPr>
          <w:color w:val="5F5F5F" w:themeColor="accent5"/>
        </w:rPr>
        <w:t>River Chick:</w:t>
      </w:r>
      <w:r w:rsidR="009A2957">
        <w:rPr>
          <w:color w:val="92D050"/>
        </w:rPr>
        <w:tab/>
      </w:r>
      <w:r w:rsidR="009A2957">
        <w:rPr>
          <w:color w:val="92D050"/>
        </w:rPr>
        <w:tab/>
      </w:r>
      <w:r w:rsidR="009A2957">
        <w:rPr>
          <w:color w:val="92D050"/>
        </w:rPr>
        <w:tab/>
        <w:t>Present</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9D552B" w:rsidRPr="002A3BD7" w:rsidRDefault="006A04F6" w:rsidP="009D552B">
      <w:pPr>
        <w:pStyle w:val="ListParagraph"/>
        <w:numPr>
          <w:ilvl w:val="0"/>
          <w:numId w:val="3"/>
        </w:numPr>
        <w:rPr>
          <w:b/>
          <w:i/>
          <w:sz w:val="24"/>
          <w:u w:val="single"/>
        </w:rPr>
      </w:pPr>
      <w:r>
        <w:rPr>
          <w:b/>
          <w:sz w:val="24"/>
        </w:rPr>
        <w:t>12:30pm – 12:35pm: Showcase current prototype with the group</w:t>
      </w:r>
      <w:r w:rsidR="002A3BD7">
        <w:rPr>
          <w:b/>
          <w:sz w:val="24"/>
        </w:rPr>
        <w:t xml:space="preserve">. </w:t>
      </w:r>
    </w:p>
    <w:p w:rsidR="002A3BD7" w:rsidRPr="002A3BD7" w:rsidRDefault="006A04F6" w:rsidP="009D552B">
      <w:pPr>
        <w:pStyle w:val="ListParagraph"/>
        <w:numPr>
          <w:ilvl w:val="0"/>
          <w:numId w:val="3"/>
        </w:numPr>
        <w:rPr>
          <w:b/>
          <w:i/>
          <w:sz w:val="24"/>
          <w:u w:val="single"/>
        </w:rPr>
      </w:pPr>
      <w:r>
        <w:rPr>
          <w:b/>
          <w:sz w:val="24"/>
        </w:rPr>
        <w:t>12:35pm – 12:40</w:t>
      </w:r>
      <w:r w:rsidR="002A3BD7">
        <w:rPr>
          <w:b/>
          <w:sz w:val="24"/>
        </w:rPr>
        <w:t>p</w:t>
      </w:r>
      <w:r>
        <w:rPr>
          <w:b/>
          <w:sz w:val="24"/>
        </w:rPr>
        <w:t>m: Discussed and clarified the core loop given game developments</w:t>
      </w:r>
      <w:r w:rsidR="002A3BD7">
        <w:rPr>
          <w:b/>
          <w:sz w:val="24"/>
        </w:rPr>
        <w:t xml:space="preserve">. </w:t>
      </w:r>
    </w:p>
    <w:p w:rsidR="002A3BD7" w:rsidRPr="002A3BD7" w:rsidRDefault="006A04F6" w:rsidP="009D552B">
      <w:pPr>
        <w:pStyle w:val="ListParagraph"/>
        <w:numPr>
          <w:ilvl w:val="0"/>
          <w:numId w:val="3"/>
        </w:numPr>
        <w:rPr>
          <w:b/>
          <w:i/>
          <w:sz w:val="24"/>
          <w:u w:val="single"/>
        </w:rPr>
      </w:pPr>
      <w:r>
        <w:rPr>
          <w:b/>
          <w:sz w:val="24"/>
        </w:rPr>
        <w:t>12:40pm-12:45</w:t>
      </w:r>
      <w:r w:rsidR="002A3BD7">
        <w:rPr>
          <w:b/>
          <w:sz w:val="24"/>
        </w:rPr>
        <w:t>p</w:t>
      </w:r>
      <w:r>
        <w:rPr>
          <w:b/>
          <w:sz w:val="24"/>
        </w:rPr>
        <w:t>m: Talked about the core fun types native to our game</w:t>
      </w:r>
      <w:r w:rsidR="002A3BD7">
        <w:rPr>
          <w:b/>
          <w:sz w:val="24"/>
        </w:rPr>
        <w:t xml:space="preserve">. </w:t>
      </w:r>
    </w:p>
    <w:p w:rsidR="002A3BD7" w:rsidRPr="006A04F6" w:rsidRDefault="006A04F6" w:rsidP="009D552B">
      <w:pPr>
        <w:pStyle w:val="ListParagraph"/>
        <w:numPr>
          <w:ilvl w:val="0"/>
          <w:numId w:val="3"/>
        </w:numPr>
        <w:rPr>
          <w:b/>
          <w:i/>
          <w:sz w:val="24"/>
          <w:u w:val="single"/>
        </w:rPr>
      </w:pPr>
      <w:r>
        <w:rPr>
          <w:b/>
          <w:sz w:val="24"/>
        </w:rPr>
        <w:t>12:45pm-12:50pm: Talked about what is left to add to the prototype until play testing can start</w:t>
      </w:r>
    </w:p>
    <w:p w:rsidR="002A3BD7" w:rsidRPr="00B615DE" w:rsidRDefault="006A04F6" w:rsidP="002A3BD7">
      <w:pPr>
        <w:pStyle w:val="ListParagraph"/>
        <w:numPr>
          <w:ilvl w:val="0"/>
          <w:numId w:val="3"/>
        </w:numPr>
        <w:rPr>
          <w:b/>
          <w:i/>
          <w:sz w:val="24"/>
          <w:u w:val="single"/>
        </w:rPr>
      </w:pPr>
      <w:r>
        <w:rPr>
          <w:b/>
          <w:sz w:val="24"/>
        </w:rPr>
        <w:t>12:50pm-01:30pm: Discussed the next sprint and decided on tasks.</w:t>
      </w:r>
      <w:bookmarkStart w:id="0" w:name="_GoBack"/>
      <w:bookmarkEnd w:id="0"/>
    </w:p>
    <w:p w:rsidR="000D2D1D" w:rsidRDefault="00494C75" w:rsidP="009D552B">
      <w:pPr>
        <w:pStyle w:val="ListParagraph"/>
        <w:numPr>
          <w:ilvl w:val="0"/>
          <w:numId w:val="3"/>
        </w:numPr>
        <w:rPr>
          <w:b/>
          <w:i/>
          <w:sz w:val="24"/>
          <w:u w:val="single"/>
        </w:rPr>
      </w:pPr>
      <w:r w:rsidRPr="00494C75">
        <w:rPr>
          <w:b/>
          <w:i/>
          <w:sz w:val="24"/>
          <w:u w:val="single"/>
        </w:rPr>
        <w:t>Descri</w:t>
      </w:r>
      <w:r w:rsidR="00A84873">
        <w:rPr>
          <w:b/>
          <w:i/>
          <w:sz w:val="24"/>
          <w:u w:val="single"/>
        </w:rPr>
        <w:t xml:space="preserve">ption on what was discussed:   </w:t>
      </w:r>
    </w:p>
    <w:p w:rsidR="00E72C95" w:rsidRPr="008B3608" w:rsidRDefault="00B615DE" w:rsidP="003F6001">
      <w:pPr>
        <w:rPr>
          <w:sz w:val="24"/>
        </w:rPr>
      </w:pPr>
      <w:r>
        <w:rPr>
          <w:sz w:val="24"/>
        </w:rPr>
        <w:t>Today’s meeting brought all members up to date as to the state of the prototype</w:t>
      </w:r>
      <w:r w:rsidR="002A3BD7">
        <w:rPr>
          <w:sz w:val="24"/>
        </w:rPr>
        <w:t xml:space="preserve"> </w:t>
      </w:r>
      <w:r>
        <w:rPr>
          <w:sz w:val="24"/>
        </w:rPr>
        <w:t xml:space="preserve">and as a group we clarified the core loop (Managing, Flinging, </w:t>
      </w:r>
      <w:proofErr w:type="gramStart"/>
      <w:r>
        <w:rPr>
          <w:sz w:val="24"/>
        </w:rPr>
        <w:t>Investing</w:t>
      </w:r>
      <w:proofErr w:type="gramEnd"/>
      <w:r>
        <w:rPr>
          <w:sz w:val="24"/>
        </w:rPr>
        <w:t>) and the types of fun the game attempts to convey (Mostly Serious Fun, elements of Social and Easy fun). We also discussed what else needs to be added to the prototype urgently (Asteroid Chain, Asteroid Value Viewer) and assigned tasks based on these decisions.</w:t>
      </w:r>
    </w:p>
    <w:sectPr w:rsidR="00E72C95" w:rsidRPr="008B3608" w:rsidSect="00695F69">
      <w:headerReference w:type="default" r:id="rId11"/>
      <w:headerReference w:type="first" r:id="rId12"/>
      <w:footerReference w:type="first" r:id="rId13"/>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569" w:rsidRDefault="00487569">
      <w:pPr>
        <w:spacing w:after="0" w:line="240" w:lineRule="auto"/>
      </w:pPr>
      <w:r>
        <w:separator/>
      </w:r>
    </w:p>
  </w:endnote>
  <w:endnote w:type="continuationSeparator" w:id="0">
    <w:p w:rsidR="00487569" w:rsidRDefault="00487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C7" w:rsidRDefault="003E357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5B41C7">
                          <w:pPr>
                            <w:pStyle w:val="NoSpacing"/>
                          </w:pP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r w:rsidR="00695F69">
      <w:t xml:space="preserve">Scribe: </w:t>
    </w:r>
    <w:r w:rsidR="006A04F6">
      <w:t>Michael Curtis</w:t>
    </w:r>
    <w:r w:rsidR="002A3BD7">
      <w:t xml:space="preserve"> </w:t>
    </w:r>
    <w:r w:rsidR="00695F69">
      <w:tab/>
    </w:r>
    <w:r w:rsidR="00695F69">
      <w:tab/>
    </w:r>
    <w:r w:rsidR="002A3BD7">
      <w:tab/>
    </w:r>
    <w:r w:rsidR="002A3BD7">
      <w:tab/>
    </w:r>
    <w:r w:rsidR="005B41C7">
      <w:t xml:space="preserve">Next meeting: </w:t>
    </w:r>
    <w:r w:rsidR="006A04F6">
      <w:t>04/12</w:t>
    </w:r>
    <w:r w:rsidR="005B41C7">
      <w:t>/2017 at Games Labs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569" w:rsidRDefault="00487569">
      <w:pPr>
        <w:spacing w:after="0" w:line="240" w:lineRule="auto"/>
      </w:pPr>
      <w:r>
        <w:separator/>
      </w:r>
    </w:p>
  </w:footnote>
  <w:footnote w:type="continuationSeparator" w:id="0">
    <w:p w:rsidR="00487569" w:rsidRDefault="004875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C7" w:rsidRDefault="003E357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9641840</wp:posOffset>
                  </wp:positionV>
                </mc:Fallback>
              </mc:AlternateContent>
              <wp:extent cx="5946140" cy="182880"/>
              <wp:effectExtent l="0" t="0" r="0" b="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1"/>
                      <w:gridCol w:w="7595"/>
                      <w:gridCol w:w="202"/>
                      <w:gridCol w:w="202"/>
                      <w:gridCol w:w="1009"/>
                    </w:tblGrid>
                    <w:tr w:rsidR="005B41C7">
                      <w:trPr>
                        <w:trHeight w:hRule="exact" w:val="288"/>
                      </w:trPr>
                      <w:tc>
                        <w:tcPr>
                          <w:tcW w:w="361" w:type="dxa"/>
                          <w:shd w:val="clear" w:color="auto" w:fill="EBEBEB"/>
                          <w:vAlign w:val="center"/>
                        </w:tcPr>
                        <w:p w:rsidR="005B41C7" w:rsidRDefault="005B41C7">
                          <w:pPr>
                            <w:pStyle w:val="NoSpacing"/>
                          </w:pPr>
                        </w:p>
                      </w:tc>
                      <w:tc>
                        <w:tcPr>
                          <w:tcW w:w="7595" w:type="dxa"/>
                          <w:shd w:val="clear" w:color="auto" w:fill="EBEBEB"/>
                          <w:vAlign w:val="center"/>
                        </w:tcPr>
                        <w:p w:rsidR="005B41C7" w:rsidRDefault="00FD63A8">
                          <w:pPr>
                            <w:pStyle w:val="NoSpacing"/>
                          </w:pPr>
                          <w:r>
                            <w:fldChar w:fldCharType="begin"/>
                          </w:r>
                          <w:r w:rsidR="005B41C7">
                            <w:instrText xml:space="preserve"> PAGE   \* MERGEFORMAT </w:instrText>
                          </w:r>
                          <w:r>
                            <w:fldChar w:fldCharType="separate"/>
                          </w:r>
                          <w:r w:rsidR="001351D7">
                            <w:rPr>
                              <w:noProof/>
                            </w:rPr>
                            <w:t>2</w:t>
                          </w:r>
                          <w:r>
                            <w:rPr>
                              <w:noProof/>
                            </w:rPr>
                            <w:fldChar w:fldCharType="end"/>
                          </w:r>
                        </w:p>
                      </w:tc>
                      <w:tc>
                        <w:tcPr>
                          <w:tcW w:w="202" w:type="dxa"/>
                          <w:shd w:val="clear" w:color="auto" w:fill="DDDDDD" w:themeFill="accent1"/>
                          <w:vAlign w:val="center"/>
                        </w:tcPr>
                        <w:p w:rsidR="005B41C7" w:rsidRDefault="005B41C7">
                          <w:pPr>
                            <w:pStyle w:val="NoSpacing"/>
                          </w:pPr>
                        </w:p>
                      </w:tc>
                      <w:tc>
                        <w:tcPr>
                          <w:tcW w:w="202" w:type="dxa"/>
                          <w:shd w:val="clear" w:color="auto" w:fill="B2B2B2" w:themeFill="accent2"/>
                          <w:vAlign w:val="center"/>
                        </w:tcPr>
                        <w:p w:rsidR="005B41C7" w:rsidRDefault="005B41C7">
                          <w:pPr>
                            <w:pStyle w:val="NoSpacing"/>
                          </w:pPr>
                        </w:p>
                      </w:tc>
                      <w:tc>
                        <w:tcPr>
                          <w:tcW w:w="1009" w:type="dxa"/>
                          <w:shd w:val="clear" w:color="auto" w:fill="969696" w:themeFill="accent3"/>
                          <w:vAlign w:val="center"/>
                        </w:tcPr>
                        <w:p w:rsidR="005B41C7" w:rsidRDefault="005B41C7">
                          <w:pPr>
                            <w:pStyle w:val="NoSpacing"/>
                          </w:pPr>
                        </w:p>
                      </w:tc>
                    </w:tr>
                  </w:tbl>
                  <w:p w:rsidR="005B41C7" w:rsidRDefault="005B41C7">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C7" w:rsidRPr="005213B7" w:rsidRDefault="006531C7">
    <w:pPr>
      <w:pStyle w:val="Header"/>
      <w:rPr>
        <w:lang w:val="en-GB"/>
      </w:rPr>
    </w:pPr>
    <w:r>
      <w:t>Module c</w:t>
    </w:r>
    <w:r w:rsidR="00501D67">
      <w:t>ode: IMDCGD307</w:t>
    </w:r>
    <w:r w:rsidR="00501D67">
      <w:tab/>
    </w:r>
    <w:r w:rsidR="00501D67">
      <w:tab/>
      <w:t xml:space="preserve">Meeting Date: </w:t>
    </w:r>
    <w:r w:rsidR="006A04F6">
      <w:t>29</w:t>
    </w:r>
    <w:r w:rsidR="007676BF">
      <w:t>/11</w:t>
    </w:r>
    <w: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F5133C8"/>
    <w:multiLevelType w:val="hybridMultilevel"/>
    <w:tmpl w:val="FB941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B7"/>
    <w:rsid w:val="000340DE"/>
    <w:rsid w:val="00036D25"/>
    <w:rsid w:val="000D2D1D"/>
    <w:rsid w:val="001210B2"/>
    <w:rsid w:val="001351D7"/>
    <w:rsid w:val="001A4014"/>
    <w:rsid w:val="001C7794"/>
    <w:rsid w:val="002232A5"/>
    <w:rsid w:val="00242E03"/>
    <w:rsid w:val="00252C33"/>
    <w:rsid w:val="002A3BD7"/>
    <w:rsid w:val="00310EC5"/>
    <w:rsid w:val="00354243"/>
    <w:rsid w:val="00354FB5"/>
    <w:rsid w:val="003947FC"/>
    <w:rsid w:val="003A6E1E"/>
    <w:rsid w:val="003E3570"/>
    <w:rsid w:val="003F6001"/>
    <w:rsid w:val="0041303A"/>
    <w:rsid w:val="0044725F"/>
    <w:rsid w:val="00487569"/>
    <w:rsid w:val="00494C75"/>
    <w:rsid w:val="00501D67"/>
    <w:rsid w:val="00515A2A"/>
    <w:rsid w:val="005213B7"/>
    <w:rsid w:val="00555282"/>
    <w:rsid w:val="00556F2B"/>
    <w:rsid w:val="00573BD8"/>
    <w:rsid w:val="00590E43"/>
    <w:rsid w:val="005B41C7"/>
    <w:rsid w:val="005D72EB"/>
    <w:rsid w:val="006063D8"/>
    <w:rsid w:val="00641437"/>
    <w:rsid w:val="006531C7"/>
    <w:rsid w:val="00694CFF"/>
    <w:rsid w:val="00695F69"/>
    <w:rsid w:val="006A04F6"/>
    <w:rsid w:val="007206EF"/>
    <w:rsid w:val="00727125"/>
    <w:rsid w:val="007676BF"/>
    <w:rsid w:val="007D7BCC"/>
    <w:rsid w:val="007E65E5"/>
    <w:rsid w:val="00805650"/>
    <w:rsid w:val="0081571C"/>
    <w:rsid w:val="0082047D"/>
    <w:rsid w:val="00820909"/>
    <w:rsid w:val="00836D56"/>
    <w:rsid w:val="00875EA2"/>
    <w:rsid w:val="008B3608"/>
    <w:rsid w:val="008D06F1"/>
    <w:rsid w:val="008E0A5A"/>
    <w:rsid w:val="008E1C88"/>
    <w:rsid w:val="00946D0C"/>
    <w:rsid w:val="00951A4B"/>
    <w:rsid w:val="009A2957"/>
    <w:rsid w:val="009D2D92"/>
    <w:rsid w:val="009D552B"/>
    <w:rsid w:val="00A84873"/>
    <w:rsid w:val="00AC527A"/>
    <w:rsid w:val="00AD4777"/>
    <w:rsid w:val="00B615DE"/>
    <w:rsid w:val="00C03BDF"/>
    <w:rsid w:val="00C66AB3"/>
    <w:rsid w:val="00C93219"/>
    <w:rsid w:val="00CA09EF"/>
    <w:rsid w:val="00CB1EF0"/>
    <w:rsid w:val="00D37100"/>
    <w:rsid w:val="00D557D3"/>
    <w:rsid w:val="00DA1AEF"/>
    <w:rsid w:val="00DB3FAE"/>
    <w:rsid w:val="00DC27F1"/>
    <w:rsid w:val="00E72C95"/>
    <w:rsid w:val="00E83D69"/>
    <w:rsid w:val="00EC0E43"/>
    <w:rsid w:val="00ED57F9"/>
    <w:rsid w:val="00EF2470"/>
    <w:rsid w:val="00EF3C93"/>
    <w:rsid w:val="00F03C87"/>
    <w:rsid w:val="00F2216E"/>
    <w:rsid w:val="00F80607"/>
    <w:rsid w:val="00FD56E0"/>
    <w:rsid w:val="00FD6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semiHidden="0" w:uiPriority="10" w:unhideWhenUsed="0" w:qFormat="1"/>
    <w:lsdException w:name="Closing"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semiHidden="0" w:uiPriority="10" w:unhideWhenUsed="0" w:qFormat="1"/>
    <w:lsdException w:name="Closing"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C3935"/>
    <w:rsid w:val="00247A34"/>
    <w:rsid w:val="0031564C"/>
    <w:rsid w:val="00535256"/>
    <w:rsid w:val="005A48EA"/>
    <w:rsid w:val="006C3935"/>
    <w:rsid w:val="006E0562"/>
    <w:rsid w:val="006E34C9"/>
    <w:rsid w:val="007472F1"/>
    <w:rsid w:val="00903732"/>
    <w:rsid w:val="00B944C7"/>
    <w:rsid w:val="00C817C7"/>
    <w:rsid w:val="00C831A6"/>
    <w:rsid w:val="00C94DE2"/>
    <w:rsid w:val="00D04B2D"/>
    <w:rsid w:val="00E914C9"/>
    <w:rsid w:val="00F2508A"/>
    <w:rsid w:val="00F85AAA"/>
    <w:rsid w:val="00FB4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7</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Michael Curtis</cp:lastModifiedBy>
  <cp:revision>4</cp:revision>
  <dcterms:created xsi:type="dcterms:W3CDTF">2017-11-22T16:02:00Z</dcterms:created>
  <dcterms:modified xsi:type="dcterms:W3CDTF">2017-11-29T13:45:00Z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