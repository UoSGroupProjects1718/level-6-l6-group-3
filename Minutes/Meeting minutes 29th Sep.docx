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C75" w:rsidRPr="00EC0E43" w:rsidRDefault="003E3570" w:rsidP="00494C75">
      <w:pPr>
        <w:rPr>
          <w:b/>
          <w:i/>
          <w:sz w:val="24"/>
          <w:u w:val="single"/>
        </w:rPr>
      </w:pPr>
      <w:r>
        <w:rPr>
          <w:noProof/>
          <w:lang w:val="en-GB" w:eastAsia="en-GB"/>
        </w:rPr>
        <mc:AlternateContent>
          <mc:Choice Requires="wps">
            <w:drawing>
              <wp:anchor distT="640080" distB="640080" distL="114300" distR="114300" simplePos="0" relativeHeight="251660288" behindDoc="0" locked="0" layoutInCell="1" allowOverlap="0">
                <wp:simplePos x="0" y="0"/>
                <wp:positionH relativeFrom="margin">
                  <wp:align>right</wp:align>
                </wp:positionH>
                <wp:positionV relativeFrom="page">
                  <wp:posOffset>838200</wp:posOffset>
                </wp:positionV>
                <wp:extent cx="5942330" cy="822960"/>
                <wp:effectExtent l="0" t="0" r="0" b="0"/>
                <wp:wrapTopAndBottom/>
                <wp:docPr id="8" name="Text Box 8" descr="Contact inform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2330"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1296"/>
                              </w:trPr>
                              <w:tc>
                                <w:tcPr>
                                  <w:tcW w:w="360" w:type="dxa"/>
                                  <w:shd w:val="clear" w:color="auto" w:fill="EBEBEB"/>
                                  <w:vAlign w:val="center"/>
                                </w:tcPr>
                                <w:p w:rsidR="005B41C7" w:rsidRDefault="005B41C7"/>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5B41C7" w:rsidRDefault="005B41C7">
                                      <w:pPr>
                                        <w:pStyle w:val="Name"/>
                                      </w:pPr>
                                      <w:r>
                                        <w:rPr>
                                          <w:lang w:val="en-GB"/>
                                        </w:rPr>
                                        <w:t>Group Project</w:t>
                                      </w:r>
                                    </w:p>
                                  </w:sdtContent>
                                </w:sdt>
                                <w:p w:rsidR="005B41C7" w:rsidRDefault="00F80607" w:rsidP="005213B7">
                                  <w:pPr>
                                    <w:pStyle w:val="NoSpacing"/>
                                  </w:pPr>
                                  <w:r>
                                    <w:t xml:space="preserve">Level </w:t>
                                  </w:r>
                                  <w:r w:rsidR="00695F69">
                                    <w:t>6 Group</w:t>
                                  </w:r>
                                  <w:r>
                                    <w:t xml:space="preserve"> 3</w:t>
                                  </w:r>
                                  <w:r w:rsidR="005B41C7">
                                    <w:t xml:space="preserve"> </w:t>
                                  </w:r>
                                </w:p>
                              </w:tc>
                              <w:tc>
                                <w:tcPr>
                                  <w:tcW w:w="202" w:type="dxa"/>
                                  <w:shd w:val="clear" w:color="auto" w:fill="DDDDDD" w:themeFill="accent1"/>
                                  <w:vAlign w:val="center"/>
                                </w:tcPr>
                                <w:p w:rsidR="005B41C7" w:rsidRDefault="005B41C7"/>
                              </w:tc>
                              <w:tc>
                                <w:tcPr>
                                  <w:tcW w:w="202" w:type="dxa"/>
                                  <w:shd w:val="clear" w:color="auto" w:fill="B2B2B2" w:themeFill="accent2"/>
                                  <w:vAlign w:val="center"/>
                                </w:tcPr>
                                <w:p w:rsidR="005B41C7" w:rsidRDefault="005B41C7"/>
                              </w:tc>
                              <w:tc>
                                <w:tcPr>
                                  <w:tcW w:w="1008" w:type="dxa"/>
                                  <w:shd w:val="clear" w:color="auto" w:fill="969696" w:themeFill="accent3"/>
                                  <w:vAlign w:val="center"/>
                                </w:tcPr>
                                <w:p w:rsidR="005B41C7" w:rsidRDefault="005B41C7"/>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ntact information" style="position:absolute;margin-left:416.7pt;margin-top:66pt;width:467.9pt;height:64.8pt;z-index:251660288;visibility:visible;mso-wrap-style:square;mso-width-percent:765;mso-height-percent:0;mso-wrap-distance-left:9pt;mso-wrap-distance-top:50.4pt;mso-wrap-distance-right:9pt;mso-wrap-distance-bottom:50.4pt;mso-position-horizontal:righ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1296"/>
                        </w:trPr>
                        <w:tc>
                          <w:tcPr>
                            <w:tcW w:w="360" w:type="dxa"/>
                            <w:shd w:val="clear" w:color="auto" w:fill="EBEBEB"/>
                            <w:vAlign w:val="center"/>
                          </w:tcPr>
                          <w:p w:rsidR="005B41C7" w:rsidRDefault="005B41C7"/>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5B41C7" w:rsidRDefault="005B41C7">
                                <w:pPr>
                                  <w:pStyle w:val="Name"/>
                                </w:pPr>
                                <w:r>
                                  <w:rPr>
                                    <w:lang w:val="en-GB"/>
                                  </w:rPr>
                                  <w:t>Group Project</w:t>
                                </w:r>
                              </w:p>
                            </w:sdtContent>
                          </w:sdt>
                          <w:p w:rsidR="005B41C7" w:rsidRDefault="00F80607" w:rsidP="005213B7">
                            <w:pPr>
                              <w:pStyle w:val="NoSpacing"/>
                            </w:pPr>
                            <w:r>
                              <w:t xml:space="preserve">Level </w:t>
                            </w:r>
                            <w:r w:rsidR="00695F69">
                              <w:t>6 Group</w:t>
                            </w:r>
                            <w:r>
                              <w:t xml:space="preserve"> 3</w:t>
                            </w:r>
                            <w:r w:rsidR="005B41C7">
                              <w:t xml:space="preserve"> </w:t>
                            </w:r>
                          </w:p>
                        </w:tc>
                        <w:tc>
                          <w:tcPr>
                            <w:tcW w:w="202" w:type="dxa"/>
                            <w:shd w:val="clear" w:color="auto" w:fill="DDDDDD" w:themeFill="accent1"/>
                            <w:vAlign w:val="center"/>
                          </w:tcPr>
                          <w:p w:rsidR="005B41C7" w:rsidRDefault="005B41C7"/>
                        </w:tc>
                        <w:tc>
                          <w:tcPr>
                            <w:tcW w:w="202" w:type="dxa"/>
                            <w:shd w:val="clear" w:color="auto" w:fill="B2B2B2" w:themeFill="accent2"/>
                            <w:vAlign w:val="center"/>
                          </w:tcPr>
                          <w:p w:rsidR="005B41C7" w:rsidRDefault="005B41C7"/>
                        </w:tc>
                        <w:tc>
                          <w:tcPr>
                            <w:tcW w:w="1008" w:type="dxa"/>
                            <w:shd w:val="clear" w:color="auto" w:fill="969696" w:themeFill="accent3"/>
                            <w:vAlign w:val="center"/>
                          </w:tcPr>
                          <w:p w:rsidR="005B41C7" w:rsidRDefault="005B41C7"/>
                        </w:tc>
                      </w:tr>
                    </w:tbl>
                    <w:p w:rsidR="005B41C7" w:rsidRDefault="005B41C7">
                      <w:pPr>
                        <w:pStyle w:val="NoSpacing"/>
                      </w:pPr>
                    </w:p>
                  </w:txbxContent>
                </v:textbox>
                <w10:wrap type="topAndBottom" anchorx="margin" anchory="page"/>
              </v:shape>
            </w:pict>
          </mc:Fallback>
        </mc:AlternateContent>
      </w:r>
      <w:r w:rsidR="00494C75" w:rsidRPr="00494C75">
        <w:rPr>
          <w:b/>
          <w:i/>
          <w:sz w:val="24"/>
          <w:u w:val="single"/>
        </w:rPr>
        <w:t>Attendance:</w:t>
      </w:r>
      <w:r w:rsidR="00494C75" w:rsidRPr="00494C75">
        <w:tab/>
      </w:r>
      <w:r w:rsidR="00494C75" w:rsidRPr="00494C75">
        <w:tab/>
      </w:r>
    </w:p>
    <w:p w:rsidR="00494C75" w:rsidRPr="00494C75" w:rsidRDefault="00EC0E43" w:rsidP="00494C75">
      <w:r>
        <w:t xml:space="preserve">Ogheneochuko </w:t>
      </w:r>
      <w:r w:rsidR="00494C75" w:rsidRPr="00494C75">
        <w:t xml:space="preserve">Ideh: </w:t>
      </w:r>
      <w:r w:rsidR="00494C75" w:rsidRPr="00494C75">
        <w:tab/>
      </w:r>
      <w:r w:rsidR="00494C75" w:rsidRPr="00494C75">
        <w:tab/>
      </w:r>
      <w:r w:rsidR="009A2957">
        <w:rPr>
          <w:color w:val="92D050"/>
        </w:rPr>
        <w:t>Present</w:t>
      </w:r>
    </w:p>
    <w:p w:rsidR="00494C75" w:rsidRPr="00494C75" w:rsidRDefault="00695F69" w:rsidP="00494C75">
      <w:r>
        <w:t>Ryan</w:t>
      </w:r>
      <w:r w:rsidR="00F80607">
        <w:t xml:space="preserve"> Manthorp:</w:t>
      </w:r>
      <w:r w:rsidR="00F80607">
        <w:tab/>
      </w:r>
      <w:r w:rsidR="00F80607">
        <w:tab/>
      </w:r>
      <w:r>
        <w:tab/>
      </w:r>
      <w:r w:rsidR="001351D7">
        <w:rPr>
          <w:color w:val="92D050"/>
        </w:rPr>
        <w:t xml:space="preserve">Present </w:t>
      </w:r>
    </w:p>
    <w:p w:rsidR="00494C75" w:rsidRDefault="00F80607" w:rsidP="00494C75">
      <w:pPr>
        <w:rPr>
          <w:color w:val="92D050"/>
        </w:rPr>
      </w:pPr>
      <w:r>
        <w:t>Michael Curtis</w:t>
      </w:r>
      <w:r w:rsidR="00EC0E43">
        <w:t>:</w:t>
      </w:r>
      <w:r w:rsidR="00EC0E43">
        <w:tab/>
      </w:r>
      <w:r w:rsidR="00EC0E43">
        <w:tab/>
      </w:r>
      <w:r>
        <w:tab/>
      </w:r>
      <w:r w:rsidR="009A2957">
        <w:rPr>
          <w:color w:val="92D050"/>
        </w:rPr>
        <w:t>Present</w:t>
      </w:r>
    </w:p>
    <w:p w:rsidR="00F80607" w:rsidRPr="00556F2B" w:rsidRDefault="00F80607" w:rsidP="00494C75">
      <w:pPr>
        <w:rPr>
          <w:color w:val="FF0000"/>
        </w:rPr>
      </w:pPr>
      <w:r w:rsidRPr="00F80607">
        <w:rPr>
          <w:color w:val="5F5F5F" w:themeColor="accent5"/>
        </w:rPr>
        <w:t>River Chick:</w:t>
      </w:r>
      <w:r w:rsidR="009A2957">
        <w:rPr>
          <w:color w:val="92D050"/>
        </w:rPr>
        <w:tab/>
      </w:r>
      <w:r w:rsidR="009A2957">
        <w:rPr>
          <w:color w:val="92D050"/>
        </w:rPr>
        <w:tab/>
      </w:r>
      <w:r w:rsidR="009A2957">
        <w:rPr>
          <w:color w:val="92D050"/>
        </w:rPr>
        <w:tab/>
        <w:t>Present</w:t>
      </w:r>
    </w:p>
    <w:p w:rsidR="00494C75" w:rsidRPr="00494C75" w:rsidRDefault="00494C75" w:rsidP="00494C75"/>
    <w:p w:rsidR="00494C75" w:rsidRPr="00494C75" w:rsidRDefault="00FD56E0" w:rsidP="00494C75">
      <w:pPr>
        <w:rPr>
          <w:sz w:val="24"/>
        </w:rPr>
      </w:pPr>
      <w:r>
        <w:rPr>
          <w:b/>
          <w:i/>
          <w:sz w:val="24"/>
          <w:u w:val="single"/>
        </w:rPr>
        <w:t xml:space="preserve">Meeting Agenda </w:t>
      </w:r>
      <w:r w:rsidR="00494C75" w:rsidRPr="00494C75">
        <w:rPr>
          <w:sz w:val="24"/>
        </w:rPr>
        <w:t xml:space="preserve"> </w:t>
      </w:r>
    </w:p>
    <w:p w:rsidR="00D37100" w:rsidRPr="00D37100" w:rsidRDefault="00354243" w:rsidP="00D37100">
      <w:pPr>
        <w:pStyle w:val="ListParagraph"/>
        <w:numPr>
          <w:ilvl w:val="0"/>
          <w:numId w:val="3"/>
        </w:numPr>
        <w:rPr>
          <w:b/>
          <w:i/>
          <w:sz w:val="24"/>
          <w:u w:val="single"/>
        </w:rPr>
      </w:pPr>
      <w:r>
        <w:rPr>
          <w:b/>
          <w:sz w:val="24"/>
        </w:rPr>
        <w:t>1</w:t>
      </w:r>
      <w:r w:rsidR="00C66AB3">
        <w:rPr>
          <w:b/>
          <w:sz w:val="24"/>
        </w:rPr>
        <w:t>:</w:t>
      </w:r>
      <w:r>
        <w:rPr>
          <w:b/>
          <w:sz w:val="24"/>
        </w:rPr>
        <w:t>00pm – 1</w:t>
      </w:r>
      <w:r w:rsidR="009A2957">
        <w:rPr>
          <w:b/>
          <w:sz w:val="24"/>
        </w:rPr>
        <w:t>:05</w:t>
      </w:r>
      <w:r>
        <w:rPr>
          <w:b/>
          <w:sz w:val="24"/>
        </w:rPr>
        <w:t>p</w:t>
      </w:r>
      <w:r w:rsidR="00DB3FAE">
        <w:rPr>
          <w:b/>
          <w:sz w:val="24"/>
        </w:rPr>
        <w:t>m:</w:t>
      </w:r>
      <w:r w:rsidR="000B63DE">
        <w:rPr>
          <w:b/>
          <w:sz w:val="24"/>
        </w:rPr>
        <w:t xml:space="preserve"> Introduction to meeting agenda. </w:t>
      </w:r>
    </w:p>
    <w:p w:rsidR="00D37100" w:rsidRPr="00D37100" w:rsidRDefault="00354243" w:rsidP="00D37100">
      <w:pPr>
        <w:pStyle w:val="ListParagraph"/>
        <w:numPr>
          <w:ilvl w:val="0"/>
          <w:numId w:val="3"/>
        </w:numPr>
        <w:rPr>
          <w:b/>
          <w:i/>
          <w:sz w:val="24"/>
          <w:u w:val="single"/>
        </w:rPr>
      </w:pPr>
      <w:r>
        <w:rPr>
          <w:b/>
          <w:sz w:val="24"/>
        </w:rPr>
        <w:t>1</w:t>
      </w:r>
      <w:r w:rsidR="001A4014">
        <w:rPr>
          <w:b/>
          <w:sz w:val="24"/>
        </w:rPr>
        <w:t>:</w:t>
      </w:r>
      <w:r>
        <w:rPr>
          <w:b/>
          <w:sz w:val="24"/>
        </w:rPr>
        <w:t>05pm – 1:15p</w:t>
      </w:r>
      <w:r w:rsidR="00D37100">
        <w:rPr>
          <w:b/>
          <w:sz w:val="24"/>
        </w:rPr>
        <w:t xml:space="preserve">m: </w:t>
      </w:r>
      <w:r w:rsidR="007B1320">
        <w:rPr>
          <w:b/>
          <w:sz w:val="24"/>
        </w:rPr>
        <w:t>Play tested Clicker Hero.</w:t>
      </w:r>
    </w:p>
    <w:p w:rsidR="00C03BDF" w:rsidRPr="007B1320" w:rsidRDefault="00354243" w:rsidP="00D37100">
      <w:pPr>
        <w:pStyle w:val="ListParagraph"/>
        <w:numPr>
          <w:ilvl w:val="0"/>
          <w:numId w:val="3"/>
        </w:numPr>
        <w:rPr>
          <w:b/>
          <w:i/>
          <w:sz w:val="24"/>
          <w:u w:val="single"/>
        </w:rPr>
      </w:pPr>
      <w:r>
        <w:rPr>
          <w:b/>
          <w:sz w:val="24"/>
        </w:rPr>
        <w:t>1:15p</w:t>
      </w:r>
      <w:r w:rsidR="006531C7">
        <w:rPr>
          <w:b/>
          <w:sz w:val="24"/>
        </w:rPr>
        <w:t>m</w:t>
      </w:r>
      <w:r w:rsidR="007B1320">
        <w:rPr>
          <w:b/>
          <w:sz w:val="24"/>
        </w:rPr>
        <w:t xml:space="preserve"> – 1:20pm: Discussed and analyzed Clicker hero core game loop. </w:t>
      </w:r>
    </w:p>
    <w:p w:rsidR="007B1320" w:rsidRPr="007B1320" w:rsidRDefault="007B1320" w:rsidP="00D37100">
      <w:pPr>
        <w:pStyle w:val="ListParagraph"/>
        <w:numPr>
          <w:ilvl w:val="0"/>
          <w:numId w:val="3"/>
        </w:numPr>
        <w:rPr>
          <w:b/>
          <w:i/>
          <w:sz w:val="24"/>
          <w:u w:val="single"/>
        </w:rPr>
      </w:pPr>
      <w:r>
        <w:rPr>
          <w:b/>
          <w:sz w:val="24"/>
        </w:rPr>
        <w:t xml:space="preserve">1:20pm – 1:25pm: Play tested Slurpy Derpy. </w:t>
      </w:r>
    </w:p>
    <w:p w:rsidR="007B1320" w:rsidRPr="007B1320" w:rsidRDefault="007B1320" w:rsidP="00D37100">
      <w:pPr>
        <w:pStyle w:val="ListParagraph"/>
        <w:numPr>
          <w:ilvl w:val="0"/>
          <w:numId w:val="3"/>
        </w:numPr>
        <w:rPr>
          <w:b/>
          <w:i/>
          <w:sz w:val="24"/>
          <w:u w:val="single"/>
        </w:rPr>
      </w:pPr>
      <w:r>
        <w:rPr>
          <w:b/>
          <w:sz w:val="24"/>
        </w:rPr>
        <w:t xml:space="preserve">1:25pm – 1:30pm: Discussed and analyzed Slurpy Derpy core game loop. </w:t>
      </w:r>
    </w:p>
    <w:p w:rsidR="007B1320" w:rsidRPr="007B1320" w:rsidRDefault="007B1320" w:rsidP="00D37100">
      <w:pPr>
        <w:pStyle w:val="ListParagraph"/>
        <w:numPr>
          <w:ilvl w:val="0"/>
          <w:numId w:val="3"/>
        </w:numPr>
        <w:rPr>
          <w:b/>
          <w:i/>
          <w:sz w:val="24"/>
          <w:u w:val="single"/>
        </w:rPr>
      </w:pPr>
      <w:r>
        <w:rPr>
          <w:b/>
          <w:sz w:val="24"/>
        </w:rPr>
        <w:t xml:space="preserve">1:30pm – 2:00pm: Play tested Realm Grinder. </w:t>
      </w:r>
    </w:p>
    <w:p w:rsidR="007B1320" w:rsidRPr="007B1320" w:rsidRDefault="007B1320" w:rsidP="007B1320">
      <w:pPr>
        <w:pStyle w:val="ListParagraph"/>
        <w:numPr>
          <w:ilvl w:val="0"/>
          <w:numId w:val="3"/>
        </w:numPr>
        <w:rPr>
          <w:b/>
          <w:i/>
          <w:sz w:val="24"/>
          <w:u w:val="single"/>
        </w:rPr>
      </w:pPr>
      <w:r>
        <w:rPr>
          <w:b/>
          <w:sz w:val="24"/>
        </w:rPr>
        <w:t xml:space="preserve">2:00pm – 2:30pm: Discussed ad analyzed Realm Grinder core game loop.  </w:t>
      </w:r>
    </w:p>
    <w:p w:rsidR="007B1320" w:rsidRPr="000C4F1F" w:rsidRDefault="000C4F1F" w:rsidP="007B1320">
      <w:pPr>
        <w:pStyle w:val="ListParagraph"/>
        <w:numPr>
          <w:ilvl w:val="0"/>
          <w:numId w:val="3"/>
        </w:numPr>
        <w:rPr>
          <w:b/>
          <w:i/>
          <w:sz w:val="24"/>
          <w:u w:val="single"/>
        </w:rPr>
      </w:pPr>
      <w:r>
        <w:rPr>
          <w:b/>
          <w:sz w:val="24"/>
        </w:rPr>
        <w:t xml:space="preserve">2:30pm – 2:35pm: Discussed similarities between core game loops. </w:t>
      </w:r>
    </w:p>
    <w:p w:rsidR="000C4F1F" w:rsidRPr="000C4F1F" w:rsidRDefault="000C4F1F" w:rsidP="007B1320">
      <w:pPr>
        <w:pStyle w:val="ListParagraph"/>
        <w:numPr>
          <w:ilvl w:val="0"/>
          <w:numId w:val="3"/>
        </w:numPr>
        <w:rPr>
          <w:b/>
          <w:i/>
          <w:sz w:val="24"/>
          <w:u w:val="single"/>
        </w:rPr>
      </w:pPr>
      <w:r>
        <w:rPr>
          <w:b/>
          <w:sz w:val="24"/>
        </w:rPr>
        <w:t xml:space="preserve">2:35pm – 2:45pm: Formulated concept ideas based on play test results. </w:t>
      </w:r>
    </w:p>
    <w:p w:rsidR="000C4F1F" w:rsidRPr="007B1320" w:rsidRDefault="000C4F1F" w:rsidP="007B1320">
      <w:pPr>
        <w:pStyle w:val="ListParagraph"/>
        <w:numPr>
          <w:ilvl w:val="0"/>
          <w:numId w:val="3"/>
        </w:numPr>
        <w:rPr>
          <w:b/>
          <w:i/>
          <w:sz w:val="24"/>
          <w:u w:val="single"/>
        </w:rPr>
      </w:pPr>
      <w:r>
        <w:rPr>
          <w:b/>
          <w:sz w:val="24"/>
        </w:rPr>
        <w:t xml:space="preserve">2:45pm – 2:50pm: Discussed and assigned task. </w:t>
      </w:r>
    </w:p>
    <w:p w:rsidR="00D37100" w:rsidRDefault="00D37100" w:rsidP="00D37100">
      <w:pPr>
        <w:pStyle w:val="ListParagraph"/>
        <w:rPr>
          <w:b/>
          <w:sz w:val="24"/>
        </w:rPr>
      </w:pPr>
    </w:p>
    <w:p w:rsidR="00494C75" w:rsidRPr="005B41C7" w:rsidRDefault="00494C75" w:rsidP="00D37100">
      <w:pPr>
        <w:pStyle w:val="ListParagraph"/>
        <w:rPr>
          <w:b/>
          <w:i/>
          <w:sz w:val="24"/>
          <w:u w:val="single"/>
        </w:rPr>
      </w:pPr>
      <w:r w:rsidRPr="005B41C7">
        <w:rPr>
          <w:b/>
          <w:i/>
          <w:sz w:val="24"/>
          <w:u w:val="single"/>
        </w:rPr>
        <w:t>Time In meeting</w:t>
      </w:r>
    </w:p>
    <w:p w:rsidR="00494C75" w:rsidRPr="00494C75" w:rsidRDefault="000C4F1F" w:rsidP="00494C75">
      <w:pPr>
        <w:numPr>
          <w:ilvl w:val="0"/>
          <w:numId w:val="2"/>
        </w:numPr>
        <w:contextualSpacing/>
      </w:pPr>
      <w:r>
        <w:t>50</w:t>
      </w:r>
      <w:r w:rsidR="00D37100">
        <w:t>mins</w:t>
      </w:r>
    </w:p>
    <w:p w:rsidR="000D2D1D" w:rsidRDefault="00494C75" w:rsidP="00A84873">
      <w:pPr>
        <w:rPr>
          <w:b/>
          <w:i/>
          <w:sz w:val="24"/>
          <w:u w:val="single"/>
        </w:rPr>
      </w:pPr>
      <w:r w:rsidRPr="00494C75">
        <w:rPr>
          <w:b/>
          <w:i/>
          <w:sz w:val="24"/>
          <w:u w:val="single"/>
        </w:rPr>
        <w:t>Descri</w:t>
      </w:r>
      <w:r w:rsidR="00A84873">
        <w:rPr>
          <w:b/>
          <w:i/>
          <w:sz w:val="24"/>
          <w:u w:val="single"/>
        </w:rPr>
        <w:t xml:space="preserve">ption on what was discussed:   </w:t>
      </w:r>
    </w:p>
    <w:p w:rsidR="00E72C95" w:rsidRDefault="000C4F1F" w:rsidP="003F6001">
      <w:pPr>
        <w:rPr>
          <w:sz w:val="24"/>
        </w:rPr>
      </w:pPr>
      <w:r>
        <w:rPr>
          <w:sz w:val="24"/>
        </w:rPr>
        <w:t xml:space="preserve">The meeting began with an introduction to the meeting agenda. This meeting served the purpose of a group research task. Team members agreed to utilizing Kongregate to find a small handful of games we believe may fall into our brief. Under the idle games subcategory of Kongregate we found three games which we unanimously decided to play test; these games were: </w:t>
      </w:r>
    </w:p>
    <w:p w:rsidR="000C4F1F" w:rsidRDefault="000C4F1F" w:rsidP="000C4F1F">
      <w:pPr>
        <w:pStyle w:val="ListParagraph"/>
        <w:numPr>
          <w:ilvl w:val="0"/>
          <w:numId w:val="2"/>
        </w:numPr>
        <w:rPr>
          <w:sz w:val="24"/>
        </w:rPr>
      </w:pPr>
      <w:r>
        <w:rPr>
          <w:sz w:val="24"/>
        </w:rPr>
        <w:lastRenderedPageBreak/>
        <w:t>Clicker Hero</w:t>
      </w:r>
      <w:r w:rsidR="00E0682B">
        <w:rPr>
          <w:sz w:val="24"/>
        </w:rPr>
        <w:t xml:space="preserve"> </w:t>
      </w:r>
    </w:p>
    <w:p w:rsidR="00E0682B" w:rsidRDefault="00E0682B" w:rsidP="000C4F1F">
      <w:pPr>
        <w:pStyle w:val="ListParagraph"/>
        <w:numPr>
          <w:ilvl w:val="0"/>
          <w:numId w:val="2"/>
        </w:numPr>
        <w:rPr>
          <w:sz w:val="24"/>
        </w:rPr>
      </w:pPr>
      <w:r>
        <w:rPr>
          <w:sz w:val="24"/>
        </w:rPr>
        <w:t xml:space="preserve">Slurpy Derpy </w:t>
      </w:r>
    </w:p>
    <w:p w:rsidR="00E0682B" w:rsidRDefault="00E0682B" w:rsidP="000C4F1F">
      <w:pPr>
        <w:pStyle w:val="ListParagraph"/>
        <w:numPr>
          <w:ilvl w:val="0"/>
          <w:numId w:val="2"/>
        </w:numPr>
        <w:rPr>
          <w:sz w:val="24"/>
        </w:rPr>
      </w:pPr>
      <w:r>
        <w:rPr>
          <w:sz w:val="24"/>
        </w:rPr>
        <w:t xml:space="preserve">Realm Grinder </w:t>
      </w:r>
    </w:p>
    <w:p w:rsidR="00E0682B" w:rsidRDefault="00E0682B" w:rsidP="00E0682B">
      <w:pPr>
        <w:rPr>
          <w:sz w:val="24"/>
        </w:rPr>
      </w:pPr>
      <w:r>
        <w:rPr>
          <w:sz w:val="24"/>
        </w:rPr>
        <w:t xml:space="preserve">During the play testing of each game we scribed any thoughts or analogies that came to mind, we found out the core game mechanics all three games were quite similar. One analogy made compared the perceived core game loops to the compulsion loop featured in Nir Eyals Hooked model.  </w:t>
      </w:r>
    </w:p>
    <w:p w:rsidR="00E0682B" w:rsidRPr="00E0682B" w:rsidRDefault="00E0682B" w:rsidP="00E0682B">
      <w:pPr>
        <w:rPr>
          <w:sz w:val="24"/>
        </w:rPr>
      </w:pPr>
      <w:r>
        <w:rPr>
          <w:sz w:val="24"/>
        </w:rPr>
        <w:t xml:space="preserve">Using the </w:t>
      </w:r>
      <w:r w:rsidR="003E0E4E">
        <w:rPr>
          <w:sz w:val="24"/>
        </w:rPr>
        <w:t xml:space="preserve">analogies, we drew from the play </w:t>
      </w:r>
      <w:r>
        <w:rPr>
          <w:sz w:val="24"/>
        </w:rPr>
        <w:t xml:space="preserve">ting we began brain storming more game concepts, eventually, </w:t>
      </w:r>
      <w:r w:rsidR="003E0E4E">
        <w:rPr>
          <w:sz w:val="24"/>
        </w:rPr>
        <w:t>the concept for a plant based clicker game was developed. Following this we assigned the group tasks</w:t>
      </w:r>
      <w:bookmarkStart w:id="0" w:name="_GoBack"/>
      <w:bookmarkEnd w:id="0"/>
      <w:r w:rsidR="003E0E4E">
        <w:rPr>
          <w:sz w:val="24"/>
        </w:rPr>
        <w:t xml:space="preserve"> for the week. At 2:50pm the meeting was adjourned. </w:t>
      </w:r>
    </w:p>
    <w:sectPr w:rsidR="00E0682B" w:rsidRPr="00E0682B" w:rsidSect="00695F69">
      <w:headerReference w:type="default" r:id="rId10"/>
      <w:headerReference w:type="first" r:id="rId11"/>
      <w:footerReference w:type="first" r:id="rId12"/>
      <w:pgSz w:w="12240" w:h="15840" w:code="1"/>
      <w:pgMar w:top="1440" w:right="1080" w:bottom="1440" w:left="108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29DE" w:rsidRDefault="002429DE">
      <w:pPr>
        <w:spacing w:after="0" w:line="240" w:lineRule="auto"/>
      </w:pPr>
      <w:r>
        <w:separator/>
      </w:r>
    </w:p>
  </w:endnote>
  <w:endnote w:type="continuationSeparator" w:id="0">
    <w:p w:rsidR="002429DE" w:rsidRDefault="00242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1C7" w:rsidRDefault="003E3570">
    <w:pPr>
      <w:pStyle w:val="Footer"/>
    </w:pPr>
    <w:r>
      <w:rPr>
        <w:noProof/>
        <w:lang w:val="en-GB" w:eastAsia="en-GB"/>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9641840</wp:posOffset>
                  </wp:positionV>
                </mc:Fallback>
              </mc:AlternateContent>
              <wp:extent cx="5946140" cy="182880"/>
              <wp:effectExtent l="0" t="0" r="0" b="0"/>
              <wp:wrapNone/>
              <wp:docPr id="2" name="Text Box 2" descr="Footer graphic"/>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v:textbox>
              <w10:wrap anchorx="page" anchory="margin"/>
            </v:shape>
          </w:pict>
        </mc:Fallback>
      </mc:AlternateContent>
    </w:r>
    <w:r w:rsidR="00695F69">
      <w:t>Scribe: Ogheneochuko Ideh</w:t>
    </w:r>
    <w:r w:rsidR="00695F69">
      <w:tab/>
    </w:r>
    <w:r w:rsidR="00695F69">
      <w:tab/>
    </w:r>
    <w:r w:rsidR="00695F69">
      <w:tab/>
    </w:r>
    <w:r w:rsidR="005B41C7">
      <w:t xml:space="preserve">Next meeting: </w:t>
    </w:r>
    <w:r w:rsidR="000C4F1F">
      <w:t>06</w:t>
    </w:r>
    <w:r w:rsidR="00A41A64">
      <w:t>/10</w:t>
    </w:r>
    <w:r w:rsidR="005B41C7">
      <w:t>/2017 at Games Labs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29DE" w:rsidRDefault="002429DE">
      <w:pPr>
        <w:spacing w:after="0" w:line="240" w:lineRule="auto"/>
      </w:pPr>
      <w:r>
        <w:separator/>
      </w:r>
    </w:p>
  </w:footnote>
  <w:footnote w:type="continuationSeparator" w:id="0">
    <w:p w:rsidR="002429DE" w:rsidRDefault="00242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1C7" w:rsidRDefault="003E3570">
    <w:pPr>
      <w:pStyle w:val="Header"/>
    </w:pPr>
    <w:r>
      <w:rPr>
        <w:noProof/>
        <w:lang w:val="en-GB"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9641840</wp:posOffset>
                  </wp:positionV>
                </mc:Fallback>
              </mc:AlternateContent>
              <wp:extent cx="5946140" cy="182880"/>
              <wp:effectExtent l="0" t="0" r="0" b="0"/>
              <wp:wrapNone/>
              <wp:docPr id="3" name="Text Box 3" descr="Footer graphic with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FD63A8">
                                <w:pPr>
                                  <w:pStyle w:val="NoSpacing"/>
                                </w:pPr>
                                <w:r>
                                  <w:fldChar w:fldCharType="begin"/>
                                </w:r>
                                <w:r w:rsidR="005B41C7">
                                  <w:instrText xml:space="preserve"> PAGE   \* MERGEFORMAT </w:instrText>
                                </w:r>
                                <w:r>
                                  <w:fldChar w:fldCharType="separate"/>
                                </w:r>
                                <w:r w:rsidR="003E0E4E">
                                  <w:rPr>
                                    <w:noProof/>
                                  </w:rPr>
                                  <w:t>2</w:t>
                                </w:r>
                                <w:r>
                                  <w:rPr>
                                    <w:noProof/>
                                  </w:rPr>
                                  <w:fldChar w:fldCharType="end"/>
                                </w: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FD63A8">
                          <w:pPr>
                            <w:pStyle w:val="NoSpacing"/>
                          </w:pPr>
                          <w:r>
                            <w:fldChar w:fldCharType="begin"/>
                          </w:r>
                          <w:r w:rsidR="005B41C7">
                            <w:instrText xml:space="preserve"> PAGE   \* MERGEFORMAT </w:instrText>
                          </w:r>
                          <w:r>
                            <w:fldChar w:fldCharType="separate"/>
                          </w:r>
                          <w:r w:rsidR="003E0E4E">
                            <w:rPr>
                              <w:noProof/>
                            </w:rPr>
                            <w:t>2</w:t>
                          </w:r>
                          <w:r>
                            <w:rPr>
                              <w:noProof/>
                            </w:rPr>
                            <w:fldChar w:fldCharType="end"/>
                          </w: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1C7" w:rsidRPr="005213B7" w:rsidRDefault="006531C7">
    <w:pPr>
      <w:pStyle w:val="Header"/>
      <w:rPr>
        <w:lang w:val="en-GB"/>
      </w:rPr>
    </w:pPr>
    <w:r>
      <w:t>Module c</w:t>
    </w:r>
    <w:r w:rsidR="00501D67">
      <w:t>ode: IMDCGD307</w:t>
    </w:r>
    <w:r w:rsidR="00501D67">
      <w:tab/>
    </w:r>
    <w:r w:rsidR="00501D67">
      <w:tab/>
      <w:t xml:space="preserve">Meeting Date: </w:t>
    </w:r>
    <w:r w:rsidR="00A41A64">
      <w:t>29</w:t>
    </w:r>
    <w:r>
      <w:t>/09/2017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8C625C"/>
    <w:multiLevelType w:val="hybridMultilevel"/>
    <w:tmpl w:val="3A54F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5133C8"/>
    <w:multiLevelType w:val="hybridMultilevel"/>
    <w:tmpl w:val="797E55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B7"/>
    <w:rsid w:val="000340DE"/>
    <w:rsid w:val="00036D25"/>
    <w:rsid w:val="000B63DE"/>
    <w:rsid w:val="000C4F1F"/>
    <w:rsid w:val="000D2D1D"/>
    <w:rsid w:val="001210B2"/>
    <w:rsid w:val="001351D7"/>
    <w:rsid w:val="001A4014"/>
    <w:rsid w:val="001C7794"/>
    <w:rsid w:val="002429DE"/>
    <w:rsid w:val="00242E03"/>
    <w:rsid w:val="002932CC"/>
    <w:rsid w:val="00354243"/>
    <w:rsid w:val="003947FC"/>
    <w:rsid w:val="003A6E1E"/>
    <w:rsid w:val="003E0E4E"/>
    <w:rsid w:val="003E3570"/>
    <w:rsid w:val="003F6001"/>
    <w:rsid w:val="0041303A"/>
    <w:rsid w:val="00494C75"/>
    <w:rsid w:val="00501D67"/>
    <w:rsid w:val="00515A2A"/>
    <w:rsid w:val="005213B7"/>
    <w:rsid w:val="00555282"/>
    <w:rsid w:val="00556F2B"/>
    <w:rsid w:val="00573BD8"/>
    <w:rsid w:val="00590E43"/>
    <w:rsid w:val="005B41C7"/>
    <w:rsid w:val="005D72EB"/>
    <w:rsid w:val="006063D8"/>
    <w:rsid w:val="00641437"/>
    <w:rsid w:val="006531C7"/>
    <w:rsid w:val="00694CFF"/>
    <w:rsid w:val="00695F69"/>
    <w:rsid w:val="007206EF"/>
    <w:rsid w:val="00727125"/>
    <w:rsid w:val="007B1320"/>
    <w:rsid w:val="007D7BCC"/>
    <w:rsid w:val="007E65E5"/>
    <w:rsid w:val="00805650"/>
    <w:rsid w:val="0081571C"/>
    <w:rsid w:val="0082047D"/>
    <w:rsid w:val="00820909"/>
    <w:rsid w:val="00836D56"/>
    <w:rsid w:val="00875EA2"/>
    <w:rsid w:val="008B3608"/>
    <w:rsid w:val="008D06F1"/>
    <w:rsid w:val="008E1C88"/>
    <w:rsid w:val="00946D0C"/>
    <w:rsid w:val="00951A4B"/>
    <w:rsid w:val="009A2957"/>
    <w:rsid w:val="009D2D92"/>
    <w:rsid w:val="00A41A64"/>
    <w:rsid w:val="00A84873"/>
    <w:rsid w:val="00AC527A"/>
    <w:rsid w:val="00AD4777"/>
    <w:rsid w:val="00C03BDF"/>
    <w:rsid w:val="00C66AB3"/>
    <w:rsid w:val="00C93219"/>
    <w:rsid w:val="00CA09EF"/>
    <w:rsid w:val="00CB1EF0"/>
    <w:rsid w:val="00D37100"/>
    <w:rsid w:val="00D557D3"/>
    <w:rsid w:val="00DA1AEF"/>
    <w:rsid w:val="00DB3FAE"/>
    <w:rsid w:val="00DC27F1"/>
    <w:rsid w:val="00E0682B"/>
    <w:rsid w:val="00E72C95"/>
    <w:rsid w:val="00E83D69"/>
    <w:rsid w:val="00EC0E43"/>
    <w:rsid w:val="00ED57F9"/>
    <w:rsid w:val="00EF2470"/>
    <w:rsid w:val="00EF3C93"/>
    <w:rsid w:val="00F03C87"/>
    <w:rsid w:val="00F2216E"/>
    <w:rsid w:val="00F80607"/>
    <w:rsid w:val="00FD56E0"/>
    <w:rsid w:val="00FD63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473CD"/>
  <w15:docId w15:val="{11E42DB8-43F4-4F18-AC63-77E6FBE4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7472F1" w:rsidRDefault="006C3935">
          <w:pPr>
            <w:pStyle w:val="0CDC5889588F404D971C267996E35A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
  <w:rsids>
    <w:rsidRoot w:val="006C3935"/>
    <w:rsid w:val="00247A34"/>
    <w:rsid w:val="0031564C"/>
    <w:rsid w:val="00464DCC"/>
    <w:rsid w:val="00534F0A"/>
    <w:rsid w:val="005A48EA"/>
    <w:rsid w:val="006C3935"/>
    <w:rsid w:val="006E34C9"/>
    <w:rsid w:val="007472F1"/>
    <w:rsid w:val="00903732"/>
    <w:rsid w:val="00C817C7"/>
    <w:rsid w:val="00C94DE2"/>
    <w:rsid w:val="00D04B2D"/>
    <w:rsid w:val="00E914C9"/>
    <w:rsid w:val="00F2508A"/>
    <w:rsid w:val="00F85A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5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rsid w:val="0031564C"/>
  </w:style>
  <w:style w:type="paragraph" w:customStyle="1" w:styleId="95DF47AB963247F5AD3F900417858DA4">
    <w:name w:val="95DF47AB963247F5AD3F900417858DA4"/>
    <w:rsid w:val="0031564C"/>
  </w:style>
  <w:style w:type="paragraph" w:customStyle="1" w:styleId="894093FE076C415F8967F724D3CFE48B">
    <w:name w:val="894093FE076C415F8967F724D3CFE48B"/>
    <w:rsid w:val="0031564C"/>
  </w:style>
  <w:style w:type="paragraph" w:customStyle="1" w:styleId="7A2718DCA408469BACCC301BB3BCBE24">
    <w:name w:val="7A2718DCA408469BACCC301BB3BCBE24"/>
    <w:rsid w:val="0031564C"/>
  </w:style>
  <w:style w:type="paragraph" w:customStyle="1" w:styleId="0CDC5889588F404D971C267996E35AF8">
    <w:name w:val="0CDC5889588F404D971C267996E35AF8"/>
    <w:rsid w:val="0031564C"/>
  </w:style>
  <w:style w:type="paragraph" w:customStyle="1" w:styleId="5531727CC2DB4EC0BE3B96E6ADCD6E21">
    <w:name w:val="5531727CC2DB4EC0BE3B96E6ADCD6E21"/>
    <w:rsid w:val="00315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B28B7EE6F861845B848D5822F8BC5D9" ma:contentTypeVersion="0" ma:contentTypeDescription="Create a new document." ma:contentTypeScope="" ma:versionID="096bf3a698d960f1f1d53f757300a15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D6A196-A200-450C-BCD6-9A3392E291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756F5E-0B78-4969-BDA3-AE110D7FA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4E71D74-CCBD-4CC4-95CD-8A7B3AEA97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letter (Sales Stripes design)</Template>
  <TotalTime>68</TotalTime>
  <Pages>2</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University Campus Suffolk</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lastModifiedBy>Ochuko Ideh</cp:lastModifiedBy>
  <cp:revision>3</cp:revision>
  <dcterms:created xsi:type="dcterms:W3CDTF">2017-10-02T14:11:00Z</dcterms:created>
  <dcterms:modified xsi:type="dcterms:W3CDTF">2017-10-09T11:33:00Z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y fmtid="{D5CDD505-2E9C-101B-9397-08002B2CF9AE}" pid="3" name="ContentTypeId">
    <vt:lpwstr>0x0101001B28B7EE6F861845B848D5822F8BC5D9</vt:lpwstr>
  </property>
</Properties>
</file>