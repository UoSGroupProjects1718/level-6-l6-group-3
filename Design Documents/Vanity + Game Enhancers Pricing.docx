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248C" w14:textId="2BEFE98A" w:rsidR="00703704" w:rsidRDefault="00981137" w:rsidP="0098113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Vanity Items and Game Enhancing</w:t>
      </w:r>
      <w:r w:rsidR="00602BF1">
        <w:rPr>
          <w:b/>
          <w:sz w:val="32"/>
          <w:szCs w:val="32"/>
          <w:u w:val="single"/>
        </w:rPr>
        <w:t xml:space="preserve"> Pricing Tiers</w:t>
      </w:r>
    </w:p>
    <w:p w14:paraId="2DDF167F" w14:textId="626EC4ED" w:rsidR="00602BF1" w:rsidRDefault="00602BF1" w:rsidP="00981137">
      <w:pPr>
        <w:jc w:val="center"/>
        <w:rPr>
          <w:b/>
          <w:sz w:val="32"/>
          <w:szCs w:val="32"/>
          <w:u w:val="single"/>
        </w:rPr>
      </w:pPr>
    </w:p>
    <w:p w14:paraId="4E859A2E" w14:textId="065972CC" w:rsidR="00602BF1" w:rsidRDefault="00602BF1" w:rsidP="00602BF1">
      <w:pPr>
        <w:rPr>
          <w:i/>
          <w:sz w:val="28"/>
          <w:szCs w:val="28"/>
          <w:u w:val="single"/>
        </w:rPr>
      </w:pPr>
      <w:r w:rsidRPr="00602BF1">
        <w:rPr>
          <w:i/>
          <w:sz w:val="28"/>
          <w:szCs w:val="28"/>
          <w:u w:val="single"/>
        </w:rPr>
        <w:t>Vanity Items:</w:t>
      </w:r>
    </w:p>
    <w:p w14:paraId="3095AE63" w14:textId="29D6E9AC" w:rsidR="00602BF1" w:rsidRDefault="003573A3" w:rsidP="003573A3">
      <w:pPr>
        <w:pStyle w:val="ListParagraph"/>
        <w:rPr>
          <w:iCs/>
          <w:sz w:val="28"/>
          <w:szCs w:val="28"/>
          <w:u w:val="single"/>
        </w:rPr>
      </w:pPr>
      <w:r w:rsidRPr="003573A3">
        <w:rPr>
          <w:iCs/>
          <w:sz w:val="28"/>
          <w:szCs w:val="28"/>
          <w:u w:val="single"/>
        </w:rPr>
        <w:t>Common:</w:t>
      </w:r>
    </w:p>
    <w:p w14:paraId="0A930C14" w14:textId="1DEC1A36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Trident tree</w:t>
      </w:r>
    </w:p>
    <w:p w14:paraId="7E29A000" w14:textId="3CCE0252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Cactus</w:t>
      </w:r>
    </w:p>
    <w:p w14:paraId="463BD649" w14:textId="5DEC8144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Venus flytrap</w:t>
      </w:r>
    </w:p>
    <w:p w14:paraId="54D080DD" w14:textId="769CF4A8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Vines</w:t>
      </w:r>
    </w:p>
    <w:p w14:paraId="5527E585" w14:textId="2F5DE3FE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Pumpkin plant</w:t>
      </w:r>
    </w:p>
    <w:p w14:paraId="7E62CCF6" w14:textId="669809DD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Enormous shark fin</w:t>
      </w:r>
    </w:p>
    <w:p w14:paraId="40004D08" w14:textId="5980E559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Craters – “holes into the world”</w:t>
      </w:r>
    </w:p>
    <w:p w14:paraId="40EB7268" w14:textId="04787747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Giant flower</w:t>
      </w:r>
    </w:p>
    <w:p w14:paraId="2390C8EA" w14:textId="2498D67E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Giant starfish</w:t>
      </w:r>
    </w:p>
    <w:p w14:paraId="1C849019" w14:textId="6243E911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Aztec pyramid</w:t>
      </w:r>
    </w:p>
    <w:p w14:paraId="16695739" w14:textId="5BD27698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 xml:space="preserve">Shard </w:t>
      </w:r>
    </w:p>
    <w:p w14:paraId="2B4BF1AF" w14:textId="77777777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Cheese grater</w:t>
      </w:r>
    </w:p>
    <w:p w14:paraId="2101B2F6" w14:textId="77777777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Pyramid of Giza</w:t>
      </w:r>
    </w:p>
    <w:p w14:paraId="537D9D69" w14:textId="77777777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Landing pad</w:t>
      </w:r>
    </w:p>
    <w:p w14:paraId="22FF1B68" w14:textId="45A347BC" w:rsidR="003573A3" w:rsidRPr="003573A3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Statue – hammer</w:t>
      </w:r>
    </w:p>
    <w:p w14:paraId="61891E63" w14:textId="2403DC4D" w:rsidR="003573A3" w:rsidRPr="00C87860" w:rsidRDefault="003573A3" w:rsidP="003573A3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Giant crab shell</w:t>
      </w:r>
    </w:p>
    <w:p w14:paraId="39EE2846" w14:textId="70E7E848" w:rsidR="00C87860" w:rsidRPr="00C87860" w:rsidRDefault="00C87860" w:rsidP="00C87860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Eiffel tower</w:t>
      </w:r>
    </w:p>
    <w:p w14:paraId="2E86E87E" w14:textId="08920258" w:rsidR="00C87860" w:rsidRPr="00C87860" w:rsidRDefault="00C87860" w:rsidP="00C87860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Wine glass building</w:t>
      </w:r>
    </w:p>
    <w:p w14:paraId="5F2C9944" w14:textId="77777777" w:rsidR="003573A3" w:rsidRDefault="003573A3" w:rsidP="003573A3">
      <w:pPr>
        <w:ind w:left="720"/>
        <w:rPr>
          <w:iCs/>
          <w:sz w:val="28"/>
          <w:szCs w:val="28"/>
          <w:u w:val="single"/>
        </w:rPr>
      </w:pPr>
      <w:r w:rsidRPr="003573A3">
        <w:rPr>
          <w:iCs/>
          <w:sz w:val="28"/>
          <w:szCs w:val="28"/>
          <w:u w:val="single"/>
        </w:rPr>
        <w:t>Rare</w:t>
      </w:r>
      <w:r>
        <w:rPr>
          <w:iCs/>
          <w:sz w:val="28"/>
          <w:szCs w:val="28"/>
          <w:u w:val="single"/>
        </w:rPr>
        <w:t>:</w:t>
      </w:r>
    </w:p>
    <w:p w14:paraId="62511654" w14:textId="10334BC5" w:rsidR="003573A3" w:rsidRDefault="003573A3" w:rsidP="003573A3">
      <w:pPr>
        <w:pStyle w:val="ListParagraph"/>
        <w:numPr>
          <w:ilvl w:val="0"/>
          <w:numId w:val="2"/>
        </w:numPr>
        <w:rPr>
          <w:iCs/>
        </w:rPr>
      </w:pPr>
      <w:r w:rsidRPr="003573A3">
        <w:rPr>
          <w:iCs/>
        </w:rPr>
        <w:t xml:space="preserve">Alien shell </w:t>
      </w:r>
    </w:p>
    <w:p w14:paraId="219322E0" w14:textId="35ED0943" w:rsidR="003573A3" w:rsidRDefault="003573A3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Alien palm tree</w:t>
      </w:r>
    </w:p>
    <w:p w14:paraId="24ADADB0" w14:textId="6D239363" w:rsidR="003573A3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Tropical tree</w:t>
      </w:r>
    </w:p>
    <w:p w14:paraId="5869C7D1" w14:textId="32A98300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Alien fern</w:t>
      </w:r>
    </w:p>
    <w:p w14:paraId="08DA1D7A" w14:textId="7D927FAB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Glowing mushroom</w:t>
      </w:r>
    </w:p>
    <w:p w14:paraId="2C135AE3" w14:textId="31939C64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Aloe Vera plant</w:t>
      </w:r>
    </w:p>
    <w:p w14:paraId="7838AEB7" w14:textId="5E539C54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Significant mountains with a random artefact lodged inside them</w:t>
      </w:r>
    </w:p>
    <w:p w14:paraId="06E37030" w14:textId="6C362DC6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Dandelion</w:t>
      </w:r>
    </w:p>
    <w:p w14:paraId="48A139E0" w14:textId="55EE5157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Eyeball crater</w:t>
      </w:r>
    </w:p>
    <w:p w14:paraId="7586F83E" w14:textId="27DC4C27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Mouth crater</w:t>
      </w:r>
    </w:p>
    <w:p w14:paraId="32B36952" w14:textId="49623415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Crystal cluster</w:t>
      </w:r>
    </w:p>
    <w:p w14:paraId="0BC70E9E" w14:textId="02961473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Taj Mahal</w:t>
      </w:r>
    </w:p>
    <w:p w14:paraId="529B3726" w14:textId="2F53613A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Alien skyscrapers</w:t>
      </w:r>
    </w:p>
    <w:p w14:paraId="279F8F90" w14:textId="3A650963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Castle fort &amp; keep</w:t>
      </w:r>
    </w:p>
    <w:p w14:paraId="2CC5C6B6" w14:textId="20CDCD05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Observatory </w:t>
      </w:r>
    </w:p>
    <w:p w14:paraId="79D69851" w14:textId="226B3A9E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Statue – humanoid figure</w:t>
      </w:r>
    </w:p>
    <w:p w14:paraId="686F1F99" w14:textId="0A1C27F2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Castle star fort</w:t>
      </w:r>
    </w:p>
    <w:p w14:paraId="319DE5CB" w14:textId="11856A9A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Training dummy shape</w:t>
      </w:r>
    </w:p>
    <w:p w14:paraId="6662C6ED" w14:textId="38484E71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The house that is white</w:t>
      </w:r>
    </w:p>
    <w:p w14:paraId="76766D34" w14:textId="48F603EA" w:rsidR="00C87860" w:rsidRDefault="00C87860" w:rsidP="003573A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Washington monument</w:t>
      </w:r>
    </w:p>
    <w:p w14:paraId="123EF536" w14:textId="13BB640E" w:rsidR="00C87860" w:rsidRDefault="00C87860" w:rsidP="00C87860">
      <w:pPr>
        <w:ind w:left="720"/>
        <w:rPr>
          <w:iCs/>
          <w:sz w:val="28"/>
          <w:szCs w:val="28"/>
          <w:u w:val="single"/>
        </w:rPr>
      </w:pPr>
      <w:r w:rsidRPr="00C87860">
        <w:rPr>
          <w:iCs/>
          <w:sz w:val="28"/>
          <w:szCs w:val="28"/>
          <w:u w:val="single"/>
        </w:rPr>
        <w:t>Unseen Treasures:</w:t>
      </w:r>
    </w:p>
    <w:p w14:paraId="05D7FCB8" w14:textId="1EF6B6FC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Statue – hourglass </w:t>
      </w:r>
    </w:p>
    <w:p w14:paraId="06B473DA" w14:textId="01057F55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Alien igloo</w:t>
      </w:r>
    </w:p>
    <w:p w14:paraId="53CD2B5D" w14:textId="5609275F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Alien crane </w:t>
      </w:r>
    </w:p>
    <w:p w14:paraId="4AF28C9C" w14:textId="60EDCE57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Alien dock / landing </w:t>
      </w:r>
    </w:p>
    <w:p w14:paraId="38383FA1" w14:textId="2BA79DB2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Incubator egg (glowing)</w:t>
      </w:r>
    </w:p>
    <w:p w14:paraId="1E11CB0E" w14:textId="7D6A8A79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Satellite </w:t>
      </w:r>
    </w:p>
    <w:p w14:paraId="585985B0" w14:textId="2B4FC6B5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Hot air balloon </w:t>
      </w:r>
    </w:p>
    <w:p w14:paraId="7B4F467B" w14:textId="647091E7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Lucky 38</w:t>
      </w:r>
    </w:p>
    <w:p w14:paraId="4D9A4400" w14:textId="322FA238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UFO airport</w:t>
      </w:r>
    </w:p>
    <w:p w14:paraId="75352FF3" w14:textId="147D7098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Alien oil rig</w:t>
      </w:r>
    </w:p>
    <w:p w14:paraId="2B553FAD" w14:textId="2E0A4E05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Sydney opera house</w:t>
      </w:r>
    </w:p>
    <w:p w14:paraId="00789C21" w14:textId="643562D6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Colossus</w:t>
      </w:r>
    </w:p>
    <w:p w14:paraId="2101110F" w14:textId="40F83940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Eyeball on a stick</w:t>
      </w:r>
    </w:p>
    <w:p w14:paraId="0DB92D10" w14:textId="3B0FE7C4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Container alien ship </w:t>
      </w:r>
    </w:p>
    <w:p w14:paraId="14026601" w14:textId="6C3B14E7" w:rsidR="00C87860" w:rsidRDefault="00C87860" w:rsidP="00C8786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Cruise liner alien ship</w:t>
      </w:r>
    </w:p>
    <w:p w14:paraId="5C5FD9DA" w14:textId="0CC2CB89" w:rsidR="00C87860" w:rsidRDefault="005D2A39" w:rsidP="00C87860">
      <w:pPr>
        <w:rPr>
          <w:i/>
          <w:sz w:val="28"/>
          <w:szCs w:val="28"/>
          <w:u w:val="single"/>
        </w:rPr>
      </w:pPr>
      <w:r>
        <w:rPr>
          <w:iCs/>
        </w:rPr>
        <w:t xml:space="preserve"> </w:t>
      </w:r>
      <w:r w:rsidR="004A1C57" w:rsidRPr="004A1C57">
        <w:rPr>
          <w:i/>
          <w:sz w:val="28"/>
          <w:szCs w:val="28"/>
          <w:u w:val="single"/>
        </w:rPr>
        <w:t>Game Enhancers:</w:t>
      </w:r>
    </w:p>
    <w:p w14:paraId="2806F71A" w14:textId="73016178" w:rsidR="004A1C57" w:rsidRDefault="004A1C57" w:rsidP="004A1C57">
      <w:pPr>
        <w:pStyle w:val="ListParagraph"/>
        <w:ind w:left="1080"/>
        <w:rPr>
          <w:iCs/>
          <w:sz w:val="28"/>
          <w:szCs w:val="28"/>
          <w:u w:val="single"/>
        </w:rPr>
      </w:pPr>
      <w:r w:rsidRPr="004A1C57">
        <w:rPr>
          <w:iCs/>
          <w:sz w:val="28"/>
          <w:szCs w:val="28"/>
          <w:u w:val="single"/>
        </w:rPr>
        <w:t>Common:</w:t>
      </w:r>
    </w:p>
    <w:p w14:paraId="1705216C" w14:textId="5D0338B9" w:rsidR="004A1C57" w:rsidRPr="004A1C57" w:rsidRDefault="004A1C57" w:rsidP="004A1C57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iCs/>
        </w:rPr>
        <w:t xml:space="preserve">Require less taps to break bigger rocks for an hour </w:t>
      </w:r>
    </w:p>
    <w:p w14:paraId="6BDECA49" w14:textId="308DE53D" w:rsidR="004A1C57" w:rsidRPr="004A1C57" w:rsidRDefault="004A1C57" w:rsidP="004A1C57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iCs/>
        </w:rPr>
        <w:t xml:space="preserve">Moon storage </w:t>
      </w:r>
    </w:p>
    <w:p w14:paraId="5FA3F8D5" w14:textId="77777777" w:rsidR="004A1C57" w:rsidRDefault="004A1C57" w:rsidP="004A1C57">
      <w:pPr>
        <w:rPr>
          <w:i/>
          <w:sz w:val="28"/>
          <w:szCs w:val="28"/>
          <w:u w:val="single"/>
        </w:rPr>
      </w:pPr>
    </w:p>
    <w:p w14:paraId="1B78BD01" w14:textId="22AE8265" w:rsidR="004A1C57" w:rsidRDefault="004A1C57" w:rsidP="004A1C57">
      <w:pPr>
        <w:pStyle w:val="ListParagraph"/>
        <w:ind w:left="1080"/>
        <w:rPr>
          <w:iCs/>
          <w:sz w:val="28"/>
          <w:szCs w:val="28"/>
          <w:u w:val="single"/>
        </w:rPr>
      </w:pPr>
      <w:r w:rsidRPr="004A1C57">
        <w:rPr>
          <w:iCs/>
          <w:sz w:val="28"/>
          <w:szCs w:val="28"/>
          <w:u w:val="single"/>
        </w:rPr>
        <w:t>Rare</w:t>
      </w:r>
      <w:r>
        <w:rPr>
          <w:iCs/>
          <w:sz w:val="28"/>
          <w:szCs w:val="28"/>
          <w:u w:val="single"/>
        </w:rPr>
        <w:t>:</w:t>
      </w:r>
    </w:p>
    <w:p w14:paraId="1BCD15DD" w14:textId="5BBA43E2" w:rsidR="004A1C57" w:rsidRPr="004A1C57" w:rsidRDefault="004A1C57" w:rsidP="004A1C57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 xml:space="preserve">Portal of destruction </w:t>
      </w:r>
    </w:p>
    <w:p w14:paraId="2AECDBD5" w14:textId="13CB1636" w:rsidR="004A1C57" w:rsidRPr="004A1C57" w:rsidRDefault="004A1C57" w:rsidP="004A1C57">
      <w:pPr>
        <w:pStyle w:val="ListParagraph"/>
        <w:numPr>
          <w:ilvl w:val="0"/>
          <w:numId w:val="2"/>
        </w:numPr>
        <w:rPr>
          <w:iCs/>
          <w:sz w:val="28"/>
          <w:szCs w:val="28"/>
          <w:u w:val="single"/>
        </w:rPr>
      </w:pPr>
      <w:r>
        <w:rPr>
          <w:iCs/>
        </w:rPr>
        <w:t>Magnetic core for more ore</w:t>
      </w:r>
      <w:bookmarkStart w:id="0" w:name="_GoBack"/>
      <w:bookmarkEnd w:id="0"/>
    </w:p>
    <w:p w14:paraId="685129F0" w14:textId="77777777" w:rsidR="004A1C57" w:rsidRPr="004A1C57" w:rsidRDefault="004A1C57" w:rsidP="00C87860">
      <w:pPr>
        <w:rPr>
          <w:iCs/>
          <w:sz w:val="28"/>
          <w:szCs w:val="28"/>
          <w:u w:val="single"/>
        </w:rPr>
      </w:pPr>
    </w:p>
    <w:p w14:paraId="42640FB5" w14:textId="77777777" w:rsidR="00C87860" w:rsidRPr="00C87860" w:rsidRDefault="00C87860" w:rsidP="00C87860">
      <w:pPr>
        <w:ind w:left="720"/>
        <w:rPr>
          <w:iCs/>
        </w:rPr>
      </w:pPr>
    </w:p>
    <w:sectPr w:rsidR="00C87860" w:rsidRPr="00C8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23C2B"/>
    <w:multiLevelType w:val="hybridMultilevel"/>
    <w:tmpl w:val="AB30BAAA"/>
    <w:lvl w:ilvl="0" w:tplc="51FE1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64FCE"/>
    <w:multiLevelType w:val="hybridMultilevel"/>
    <w:tmpl w:val="5E6CE220"/>
    <w:lvl w:ilvl="0" w:tplc="346220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09"/>
    <w:rsid w:val="000C4012"/>
    <w:rsid w:val="003573A3"/>
    <w:rsid w:val="00436D09"/>
    <w:rsid w:val="004A1C57"/>
    <w:rsid w:val="005D2A39"/>
    <w:rsid w:val="00602BF1"/>
    <w:rsid w:val="00703704"/>
    <w:rsid w:val="007C6D94"/>
    <w:rsid w:val="00981137"/>
    <w:rsid w:val="00C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9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8C3D1890</Template>
  <TotalTime>76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Chick (s175275)</dc:creator>
  <cp:keywords/>
  <dc:description/>
  <cp:lastModifiedBy>River Chick (s175275)</cp:lastModifiedBy>
  <cp:revision>4</cp:revision>
  <dcterms:created xsi:type="dcterms:W3CDTF">2017-12-02T16:45:00Z</dcterms:created>
  <dcterms:modified xsi:type="dcterms:W3CDTF">2017-12-03T12:27:00Z</dcterms:modified>
</cp:coreProperties>
</file>